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DB49F" w14:textId="77777777" w:rsidR="002B3B8F" w:rsidRDefault="002B3B8F" w:rsidP="00C87132">
      <w:pPr>
        <w:pStyle w:val="ContactInfo"/>
        <w:rPr>
          <w:color w:val="000000" w:themeColor="text1"/>
        </w:rPr>
      </w:pPr>
    </w:p>
    <w:p w14:paraId="7E072B99" w14:textId="77777777" w:rsidR="002B3B8F" w:rsidRDefault="002B3B8F" w:rsidP="002B3B8F">
      <w:pPr>
        <w:pStyle w:val="ContactInfo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332722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A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MIR UR REHMAN</w:t>
      </w:r>
    </w:p>
    <w:p w14:paraId="1EBD58AB" w14:textId="77777777" w:rsidR="002B3B8F" w:rsidRPr="00332722" w:rsidRDefault="002B3B8F" w:rsidP="002B3B8F">
      <w:pPr>
        <w:pStyle w:val="ContactInfo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60FF4DB1" w14:textId="6757FC32" w:rsidR="002B3B8F" w:rsidRDefault="002B3B8F" w:rsidP="002B3B8F">
      <w:pPr>
        <w:pStyle w:val="ContactInf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  <w:r w:rsidRPr="00332722">
        <w:rPr>
          <w:rFonts w:ascii="Arial" w:hAnsi="Arial" w:cs="Arial"/>
          <w:color w:val="000000" w:themeColor="text1"/>
          <w:sz w:val="24"/>
          <w:szCs w:val="24"/>
        </w:rPr>
        <w:t>Cell #: +971-5</w:t>
      </w:r>
      <w:r w:rsidR="004B086D">
        <w:rPr>
          <w:rFonts w:ascii="Arial" w:hAnsi="Arial" w:cs="Arial"/>
          <w:color w:val="000000" w:themeColor="text1"/>
          <w:sz w:val="24"/>
          <w:szCs w:val="24"/>
        </w:rPr>
        <w:t>2</w:t>
      </w:r>
      <w:r w:rsidRPr="00332722">
        <w:rPr>
          <w:rFonts w:ascii="Arial" w:hAnsi="Arial" w:cs="Arial"/>
          <w:color w:val="000000" w:themeColor="text1"/>
          <w:sz w:val="24"/>
          <w:szCs w:val="24"/>
        </w:rPr>
        <w:t>-</w:t>
      </w:r>
      <w:r w:rsidR="004B086D">
        <w:rPr>
          <w:rFonts w:ascii="Arial" w:hAnsi="Arial" w:cs="Arial"/>
          <w:color w:val="000000" w:themeColor="text1"/>
          <w:sz w:val="24"/>
          <w:szCs w:val="24"/>
        </w:rPr>
        <w:t>1692431</w:t>
      </w:r>
    </w:p>
    <w:p w14:paraId="6CF171F0" w14:textId="77777777" w:rsidR="002B3B8F" w:rsidRPr="00332722" w:rsidRDefault="00627950" w:rsidP="002B3B8F">
      <w:pPr>
        <w:pStyle w:val="ContactInfo"/>
        <w:jc w:val="center"/>
        <w:rPr>
          <w:rFonts w:ascii="Arial" w:hAnsi="Arial" w:cs="Arial"/>
          <w:color w:val="0000FF"/>
          <w:sz w:val="24"/>
          <w:szCs w:val="24"/>
        </w:rPr>
      </w:pPr>
      <w:hyperlink r:id="rId10" w:history="1">
        <w:r w:rsidR="002B3B8F" w:rsidRPr="00332722">
          <w:rPr>
            <w:rStyle w:val="Hyperlink"/>
            <w:rFonts w:ascii="Arial" w:hAnsi="Arial" w:cs="Arial"/>
            <w:color w:val="0000FF"/>
            <w:sz w:val="24"/>
            <w:szCs w:val="24"/>
          </w:rPr>
          <w:t>askamirrehman@gmail.com</w:t>
        </w:r>
      </w:hyperlink>
      <w:r w:rsidR="002B3B8F" w:rsidRPr="00332722">
        <w:rPr>
          <w:rFonts w:ascii="Arial" w:hAnsi="Arial" w:cs="Arial"/>
          <w:color w:val="0000FF"/>
          <w:sz w:val="24"/>
          <w:szCs w:val="24"/>
        </w:rPr>
        <w:t xml:space="preserve"> </w:t>
      </w:r>
    </w:p>
    <w:p w14:paraId="05AD0345" w14:textId="77777777" w:rsidR="002B3B8F" w:rsidRDefault="00627950" w:rsidP="002B3B8F">
      <w:pPr>
        <w:pStyle w:val="ContactInfo"/>
        <w:jc w:val="center"/>
        <w:rPr>
          <w:rFonts w:ascii="Arial" w:hAnsi="Arial" w:cs="Arial"/>
          <w:color w:val="0000FF"/>
          <w:sz w:val="24"/>
          <w:szCs w:val="24"/>
        </w:rPr>
      </w:pPr>
      <w:hyperlink r:id="rId11" w:history="1">
        <w:r w:rsidR="002B3B8F" w:rsidRPr="00332722">
          <w:rPr>
            <w:rStyle w:val="Hyperlink"/>
            <w:rFonts w:ascii="Arial" w:hAnsi="Arial" w:cs="Arial"/>
            <w:color w:val="0000FF"/>
            <w:sz w:val="24"/>
            <w:szCs w:val="24"/>
          </w:rPr>
          <w:t>www.amirrehman.com</w:t>
        </w:r>
      </w:hyperlink>
      <w:r w:rsidR="002B3B8F" w:rsidRPr="00332722">
        <w:rPr>
          <w:rFonts w:ascii="Arial" w:hAnsi="Arial" w:cs="Arial"/>
          <w:color w:val="0000FF"/>
          <w:sz w:val="24"/>
          <w:szCs w:val="24"/>
        </w:rPr>
        <w:t xml:space="preserve"> </w:t>
      </w:r>
    </w:p>
    <w:p w14:paraId="63CF22D2" w14:textId="77777777" w:rsidR="009C019D" w:rsidRDefault="009C019D" w:rsidP="002B3B8F">
      <w:pPr>
        <w:pStyle w:val="ContactInfo"/>
        <w:jc w:val="center"/>
        <w:rPr>
          <w:rFonts w:ascii="Arial" w:hAnsi="Arial" w:cs="Arial"/>
          <w:color w:val="0000FF"/>
          <w:sz w:val="24"/>
          <w:szCs w:val="24"/>
        </w:rPr>
      </w:pPr>
    </w:p>
    <w:p w14:paraId="76D2C44F" w14:textId="77777777" w:rsidR="00A17676" w:rsidRPr="00A17676" w:rsidRDefault="00A17676" w:rsidP="00A17676">
      <w:pPr>
        <w:ind w:left="144" w:right="144"/>
        <w:rPr>
          <w:rFonts w:eastAsia="Times New Roman"/>
        </w:rPr>
      </w:pPr>
      <w:r w:rsidRPr="00A17676">
        <w:rPr>
          <w:rFonts w:ascii="Arial" w:eastAsia="Times New Roman" w:hAnsi="Arial" w:cs="Arial"/>
          <w:color w:val="0D0D0D"/>
          <w:sz w:val="20"/>
          <w:szCs w:val="20"/>
        </w:rPr>
        <w:t>As a web designer and developer</w:t>
      </w:r>
      <w:r w:rsidRPr="00A17676">
        <w:rPr>
          <w:rFonts w:ascii="Arial" w:eastAsia="Times New Roman" w:hAnsi="Arial" w:cs="Arial"/>
          <w:b/>
          <w:bCs/>
          <w:color w:val="0D0D0D"/>
          <w:sz w:val="20"/>
          <w:szCs w:val="20"/>
        </w:rPr>
        <w:t>,</w:t>
      </w:r>
      <w:r w:rsidRPr="00A17676">
        <w:rPr>
          <w:rFonts w:ascii="Arial" w:eastAsia="Times New Roman" w:hAnsi="Arial" w:cs="Arial"/>
          <w:color w:val="0D0D0D"/>
          <w:sz w:val="20"/>
          <w:szCs w:val="20"/>
        </w:rPr>
        <w:t xml:space="preserve"> my objective is to make a positive impact on clients, co-workers, and the Internet using my skills and experience to design compelling and attractive websites. </w:t>
      </w:r>
      <w:r w:rsidRPr="00A17676">
        <w:rPr>
          <w:rFonts w:ascii="Arial" w:eastAsia="Times New Roman" w:hAnsi="Arial" w:cs="Arial"/>
          <w:b/>
          <w:bCs/>
          <w:color w:val="0D0D0D"/>
          <w:sz w:val="20"/>
          <w:szCs w:val="20"/>
        </w:rPr>
        <w:t>I enjoy working on projects that involve a mix of web and graphic design, web development, database management and programming</w:t>
      </w:r>
      <w:r w:rsidRPr="00A17676">
        <w:rPr>
          <w:rFonts w:ascii="Arial" w:eastAsia="Times New Roman" w:hAnsi="Arial" w:cs="Arial"/>
          <w:color w:val="0D0D0D"/>
          <w:sz w:val="20"/>
          <w:szCs w:val="20"/>
        </w:rPr>
        <w:t xml:space="preserve"> and to gain confidence and fame using my potential in the field of “Web Development”, and express my innovative creative skills for self and company growth. </w:t>
      </w:r>
    </w:p>
    <w:p w14:paraId="0EC20356" w14:textId="77777777" w:rsidR="00A17676" w:rsidRPr="00A17676" w:rsidRDefault="00A17676" w:rsidP="00A17676">
      <w:pPr>
        <w:rPr>
          <w:rFonts w:eastAsia="Times New Roman"/>
        </w:rPr>
      </w:pPr>
    </w:p>
    <w:p w14:paraId="5C480304" w14:textId="77777777" w:rsidR="00FB0621" w:rsidRDefault="00FB0621" w:rsidP="00FB0621">
      <w:pPr>
        <w:rPr>
          <w:rFonts w:eastAsia="Times New Roman"/>
        </w:rPr>
      </w:pPr>
    </w:p>
    <w:p w14:paraId="6CC9308E" w14:textId="595C8EDC" w:rsidR="009C019D" w:rsidRPr="00FB0621" w:rsidRDefault="009C019D" w:rsidP="00FB0621">
      <w:pPr>
        <w:pStyle w:val="ContactInfo"/>
        <w:jc w:val="left"/>
        <w:rPr>
          <w:rFonts w:ascii="Arial" w:hAnsi="Arial" w:cs="Arial"/>
          <w:color w:val="000000" w:themeColor="text1"/>
          <w:sz w:val="20"/>
        </w:rPr>
      </w:pPr>
    </w:p>
    <w:tbl>
      <w:tblPr>
        <w:tblStyle w:val="ResumeTable"/>
        <w:tblW w:w="5089" w:type="pct"/>
        <w:tblLook w:val="04A0" w:firstRow="1" w:lastRow="0" w:firstColumn="1" w:lastColumn="0" w:noHBand="0" w:noVBand="1"/>
        <w:tblDescription w:val="Resume"/>
      </w:tblPr>
      <w:tblGrid>
        <w:gridCol w:w="1778"/>
        <w:gridCol w:w="562"/>
        <w:gridCol w:w="7919"/>
      </w:tblGrid>
      <w:tr w:rsidR="00CA3A53" w:rsidRPr="00522D7D" w14:paraId="326D688B" w14:textId="77777777" w:rsidTr="00C87132">
        <w:tc>
          <w:tcPr>
            <w:tcW w:w="1778" w:type="dxa"/>
          </w:tcPr>
          <w:p w14:paraId="059143C4" w14:textId="77777777" w:rsidR="002E52A3" w:rsidRPr="006C3FB7" w:rsidRDefault="00FD17F7" w:rsidP="00F45EDB">
            <w:pPr>
              <w:pStyle w:val="Heading1"/>
              <w:jc w:val="left"/>
              <w:rPr>
                <w:b/>
                <w:color w:val="000000" w:themeColor="text1"/>
              </w:rPr>
            </w:pPr>
            <w:r w:rsidRPr="006C3FB7">
              <w:rPr>
                <w:b/>
                <w:color w:val="000000" w:themeColor="text1"/>
              </w:rPr>
              <w:t>Skills &amp; Abilities</w:t>
            </w:r>
            <w:r w:rsidR="00F45EDB">
              <w:rPr>
                <w:b/>
                <w:color w:val="000000" w:themeColor="text1"/>
              </w:rPr>
              <w:t>:</w:t>
            </w:r>
          </w:p>
        </w:tc>
        <w:tc>
          <w:tcPr>
            <w:tcW w:w="562" w:type="dxa"/>
          </w:tcPr>
          <w:p w14:paraId="30E17059" w14:textId="77777777" w:rsidR="002E52A3" w:rsidRPr="006C3FB7" w:rsidRDefault="002E52A3">
            <w:pPr>
              <w:rPr>
                <w:color w:val="000000" w:themeColor="text1"/>
              </w:rPr>
            </w:pPr>
          </w:p>
        </w:tc>
        <w:tc>
          <w:tcPr>
            <w:tcW w:w="7919" w:type="dxa"/>
          </w:tcPr>
          <w:p w14:paraId="4D161E0B" w14:textId="620C199E" w:rsidR="00522D7D" w:rsidRPr="00B50BF4" w:rsidRDefault="00522D7D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Experience in </w:t>
            </w:r>
            <w:r w:rsidRPr="00B50BF4">
              <w:rPr>
                <w:rFonts w:ascii="Arial" w:hAnsi="Arial" w:cs="Arial"/>
                <w:sz w:val="20"/>
                <w:szCs w:val="20"/>
              </w:rPr>
              <w:t>HTML, CSS3</w:t>
            </w:r>
            <w:r w:rsidR="00982167" w:rsidRPr="00B50BF4">
              <w:rPr>
                <w:rFonts w:ascii="Arial" w:hAnsi="Arial" w:cs="Arial"/>
                <w:sz w:val="20"/>
                <w:szCs w:val="20"/>
              </w:rPr>
              <w:t>, Bootstrap,</w:t>
            </w:r>
            <w:r w:rsidR="00054AAD" w:rsidRPr="00B50BF4">
              <w:rPr>
                <w:rFonts w:ascii="Arial" w:hAnsi="Arial" w:cs="Arial"/>
                <w:sz w:val="20"/>
                <w:szCs w:val="20"/>
              </w:rPr>
              <w:t xml:space="preserve"> Materialize,</w:t>
            </w:r>
            <w:r w:rsidR="00982167" w:rsidRPr="00B50BF4">
              <w:rPr>
                <w:rFonts w:ascii="Arial" w:hAnsi="Arial" w:cs="Arial"/>
                <w:sz w:val="20"/>
                <w:szCs w:val="20"/>
              </w:rPr>
              <w:t xml:space="preserve"> SCSS, Compass, Java</w:t>
            </w:r>
            <w:r w:rsidRPr="00B50BF4">
              <w:rPr>
                <w:rFonts w:ascii="Arial" w:hAnsi="Arial" w:cs="Arial"/>
                <w:sz w:val="20"/>
                <w:szCs w:val="20"/>
              </w:rPr>
              <w:t xml:space="preserve">Script, jQuery, AngularJs, Jekyll, </w:t>
            </w:r>
            <w:r w:rsidR="00054AAD" w:rsidRPr="00B50BF4">
              <w:rPr>
                <w:rFonts w:ascii="Arial" w:hAnsi="Arial" w:cs="Arial"/>
                <w:sz w:val="20"/>
                <w:szCs w:val="20"/>
              </w:rPr>
              <w:t xml:space="preserve">Codeigniter, PHP MVC, Drupal, </w:t>
            </w: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and per-processing languages.</w:t>
            </w:r>
          </w:p>
          <w:p w14:paraId="648B7797" w14:textId="77777777" w:rsidR="00EA6731" w:rsidRPr="00B50BF4" w:rsidRDefault="00EA6731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Awareness of the Web Development industry, and new technologies.</w:t>
            </w:r>
          </w:p>
          <w:p w14:paraId="5577D5C3" w14:textId="77777777" w:rsidR="00522D7D" w:rsidRPr="00B50BF4" w:rsidRDefault="00522D7D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Developing cross-browser and cross-platform compatible solutions. </w:t>
            </w:r>
          </w:p>
          <w:p w14:paraId="715087FB" w14:textId="77777777" w:rsidR="003C3BE9" w:rsidRPr="00B50BF4" w:rsidRDefault="003C3BE9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Translate designs to front-end code, estimate time and costs, and determine developer requirements and specifications.</w:t>
            </w:r>
          </w:p>
          <w:p w14:paraId="397DA8D6" w14:textId="77777777" w:rsidR="00522D7D" w:rsidRPr="00B50BF4" w:rsidRDefault="00522D7D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The ability to follow style guides both for code and design</w:t>
            </w:r>
            <w:r w:rsidR="00EA6731"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.</w:t>
            </w:r>
          </w:p>
          <w:p w14:paraId="24C2EEF0" w14:textId="77777777" w:rsidR="00EA6731" w:rsidRPr="00B50BF4" w:rsidRDefault="00EA6731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Social Media Monetization Strategies.</w:t>
            </w:r>
          </w:p>
          <w:p w14:paraId="655534D1" w14:textId="77777777" w:rsidR="00EA6731" w:rsidRPr="00B50BF4" w:rsidRDefault="00EA6731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Knowledge of payment processing, customs clearance and multi-currency pricing.</w:t>
            </w:r>
          </w:p>
          <w:p w14:paraId="10D828A5" w14:textId="77777777" w:rsidR="00522D7D" w:rsidRPr="00B50BF4" w:rsidRDefault="00522D7D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Convert mockups to HTML templates that meet the standards of most modern technologies.</w:t>
            </w:r>
          </w:p>
          <w:p w14:paraId="4F9BF8F0" w14:textId="77777777" w:rsidR="00522D7D" w:rsidRPr="00B50BF4" w:rsidRDefault="00522D7D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Solid creative thinking, executing ideas and being a part of the creative and development process.</w:t>
            </w:r>
          </w:p>
          <w:p w14:paraId="2DA9F577" w14:textId="77777777" w:rsidR="00EA6731" w:rsidRPr="00B50BF4" w:rsidRDefault="00EA6731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Familiarity with distributed revision control systems such as Git.</w:t>
            </w:r>
          </w:p>
          <w:p w14:paraId="6C3AADBF" w14:textId="77777777" w:rsidR="00EA6731" w:rsidRPr="002B3B8F" w:rsidRDefault="00EA6731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2B3B8F">
              <w:rPr>
                <w:bCs/>
                <w:iCs/>
                <w:color w:val="000000" w:themeColor="text1"/>
                <w:sz w:val="20"/>
                <w:szCs w:val="20"/>
              </w:rPr>
              <w:t>Good understanding of UX principles.</w:t>
            </w:r>
          </w:p>
          <w:p w14:paraId="22285839" w14:textId="77777777" w:rsidR="00EA6731" w:rsidRDefault="00EA6731" w:rsidP="00EA6731">
            <w:pPr>
              <w:rPr>
                <w:rFonts w:ascii="Arial" w:hAnsi="Arial" w:cs="Arial"/>
                <w:b/>
              </w:rPr>
            </w:pPr>
            <w:r w:rsidRPr="00B50BF4">
              <w:rPr>
                <w:rFonts w:ascii="Arial" w:hAnsi="Arial" w:cs="Arial"/>
                <w:b/>
              </w:rPr>
              <w:t>Professional</w:t>
            </w:r>
          </w:p>
          <w:p w14:paraId="7B151DA4" w14:textId="77777777" w:rsidR="00B50BF4" w:rsidRPr="00B50BF4" w:rsidRDefault="00B50BF4" w:rsidP="00EA6731">
            <w:pPr>
              <w:rPr>
                <w:rFonts w:ascii="Arial" w:hAnsi="Arial" w:cs="Arial"/>
                <w:b/>
              </w:rPr>
            </w:pPr>
          </w:p>
          <w:p w14:paraId="00CD427A" w14:textId="77777777" w:rsidR="00EA6731" w:rsidRPr="00B50BF4" w:rsidRDefault="00EA6731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Able to organize own workload effectively and priorities tasks.</w:t>
            </w:r>
          </w:p>
          <w:p w14:paraId="5D7BE589" w14:textId="77777777" w:rsidR="00EA6731" w:rsidRPr="00B50BF4" w:rsidRDefault="00EA6731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Can quickly understand business requirements and then translate these into functional requirements.</w:t>
            </w:r>
          </w:p>
          <w:p w14:paraId="7521A0D8" w14:textId="77777777" w:rsidR="00EA6731" w:rsidRPr="00B50BF4" w:rsidRDefault="00EA6731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Having a passion for customer service &amp; responding quickly to enquiries.</w:t>
            </w:r>
          </w:p>
          <w:p w14:paraId="26246F3D" w14:textId="77777777" w:rsidR="00EA6731" w:rsidRPr="00B50BF4" w:rsidRDefault="00EA6731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Can manage multiple projects in a fast-paced, deadline-driven environment.</w:t>
            </w:r>
          </w:p>
          <w:p w14:paraId="5ECC38DF" w14:textId="77777777" w:rsidR="00EA6731" w:rsidRPr="00B50BF4" w:rsidRDefault="00EA6731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Adaptable and able to quickly pick up new techniques.</w:t>
            </w:r>
          </w:p>
          <w:p w14:paraId="5BAEA850" w14:textId="77777777" w:rsidR="00EA6731" w:rsidRPr="00B50BF4" w:rsidRDefault="00EA6731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Understanding of W3C standards, web accessibility &amp; best practice.</w:t>
            </w:r>
          </w:p>
          <w:p w14:paraId="567BF514" w14:textId="77777777" w:rsidR="00A61FCC" w:rsidRPr="00B50BF4" w:rsidRDefault="00A61FCC" w:rsidP="00A61FC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Understanding of SEO. Updated and streamlined existing code to improve site performance.</w:t>
            </w:r>
          </w:p>
          <w:p w14:paraId="34801F62" w14:textId="4801536C" w:rsidR="002B3B8F" w:rsidRPr="00B50BF4" w:rsidRDefault="00A61FCC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Wrote support documentation and provided training to internal and external users.</w:t>
            </w:r>
          </w:p>
          <w:p w14:paraId="3240BB0F" w14:textId="77777777" w:rsidR="00EA6731" w:rsidRDefault="00EA6731" w:rsidP="00EA6731">
            <w:pPr>
              <w:rPr>
                <w:rFonts w:ascii="Arial" w:hAnsi="Arial" w:cs="Arial"/>
                <w:b/>
              </w:rPr>
            </w:pPr>
            <w:r w:rsidRPr="00B50BF4">
              <w:rPr>
                <w:rFonts w:ascii="Arial" w:hAnsi="Arial" w:cs="Arial"/>
                <w:b/>
              </w:rPr>
              <w:t>Personal</w:t>
            </w:r>
          </w:p>
          <w:p w14:paraId="57F7C629" w14:textId="77777777" w:rsidR="00B50BF4" w:rsidRPr="00B50BF4" w:rsidRDefault="00B50BF4" w:rsidP="00EA6731">
            <w:pPr>
              <w:rPr>
                <w:rFonts w:ascii="Arial" w:hAnsi="Arial" w:cs="Arial"/>
                <w:b/>
              </w:rPr>
            </w:pPr>
          </w:p>
          <w:p w14:paraId="7854FAB9" w14:textId="77777777" w:rsidR="00522D7D" w:rsidRPr="00B50BF4" w:rsidRDefault="003C3BE9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lastRenderedPageBreak/>
              <w:t>Collaborate with creative and development teams on the execution of ideas and projects.</w:t>
            </w:r>
          </w:p>
          <w:p w14:paraId="6F2387F6" w14:textId="77777777" w:rsidR="00EA6731" w:rsidRPr="00B50BF4" w:rsidRDefault="00EA6731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Passionate about doing a good job.</w:t>
            </w:r>
          </w:p>
          <w:p w14:paraId="4123D2D7" w14:textId="77777777" w:rsidR="00EA6731" w:rsidRPr="00B50BF4" w:rsidRDefault="00EA6731" w:rsidP="00A61FC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First rate interpersonal and communication skills, able to easily interact</w:t>
            </w:r>
            <w:r w:rsidR="00A61FCC"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with fellow developers and customers alike.</w:t>
            </w:r>
          </w:p>
          <w:p w14:paraId="165C604B" w14:textId="77777777" w:rsidR="00A61FCC" w:rsidRPr="00B50BF4" w:rsidRDefault="00A61FCC" w:rsidP="00EA67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Strongly committed to all projects from inception right through to the end.</w:t>
            </w:r>
          </w:p>
          <w:p w14:paraId="70E6DD15" w14:textId="77777777" w:rsidR="00A61FCC" w:rsidRPr="00B50BF4" w:rsidRDefault="00A61FCC" w:rsidP="00A61FC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B50BF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Confident, friendly and easy to get along with.</w:t>
            </w:r>
          </w:p>
          <w:p w14:paraId="63BC658A" w14:textId="77777777" w:rsidR="00A61FCC" w:rsidRPr="00A61FCC" w:rsidRDefault="00A61FCC" w:rsidP="00A61FCC">
            <w:pPr>
              <w:pStyle w:val="ListParagraph"/>
              <w:spacing w:line="276" w:lineRule="auto"/>
              <w:rPr>
                <w:bCs/>
                <w:iCs/>
                <w:color w:val="000000" w:themeColor="text1"/>
                <w:sz w:val="18"/>
                <w:szCs w:val="18"/>
              </w:rPr>
            </w:pPr>
          </w:p>
          <w:p w14:paraId="4D904329" w14:textId="77777777" w:rsidR="00E04D07" w:rsidRPr="00522D7D" w:rsidRDefault="00E04D07" w:rsidP="00A61FCC">
            <w:pPr>
              <w:pStyle w:val="ListParagraph"/>
              <w:spacing w:line="276" w:lineRule="auto"/>
              <w:ind w:left="360"/>
              <w:rPr>
                <w:bCs/>
                <w:iCs/>
                <w:color w:val="000000" w:themeColor="text1"/>
                <w:sz w:val="18"/>
                <w:szCs w:val="18"/>
              </w:rPr>
            </w:pPr>
          </w:p>
        </w:tc>
      </w:tr>
      <w:tr w:rsidR="00CA3A53" w:rsidRPr="006C3FB7" w14:paraId="43B3C3AE" w14:textId="77777777" w:rsidTr="00380E48">
        <w:trPr>
          <w:trHeight w:val="1925"/>
        </w:trPr>
        <w:tc>
          <w:tcPr>
            <w:tcW w:w="1778" w:type="dxa"/>
          </w:tcPr>
          <w:p w14:paraId="2A505E82" w14:textId="77777777" w:rsidR="002E52A3" w:rsidRPr="006C3FB7" w:rsidRDefault="00FD17F7" w:rsidP="00F45EDB">
            <w:pPr>
              <w:pStyle w:val="Heading1"/>
              <w:jc w:val="left"/>
              <w:rPr>
                <w:b/>
                <w:color w:val="000000" w:themeColor="text1"/>
              </w:rPr>
            </w:pPr>
            <w:r w:rsidRPr="006C3FB7">
              <w:rPr>
                <w:b/>
                <w:color w:val="000000" w:themeColor="text1"/>
              </w:rPr>
              <w:lastRenderedPageBreak/>
              <w:t>Experience</w:t>
            </w:r>
            <w:r w:rsidR="00F45EDB">
              <w:rPr>
                <w:b/>
                <w:color w:val="000000" w:themeColor="text1"/>
              </w:rPr>
              <w:t>:</w:t>
            </w:r>
          </w:p>
        </w:tc>
        <w:tc>
          <w:tcPr>
            <w:tcW w:w="562" w:type="dxa"/>
          </w:tcPr>
          <w:p w14:paraId="68467C0A" w14:textId="77777777" w:rsidR="002E52A3" w:rsidRPr="006C3FB7" w:rsidRDefault="002E52A3">
            <w:pPr>
              <w:rPr>
                <w:b/>
                <w:color w:val="000000" w:themeColor="text1"/>
              </w:rPr>
            </w:pPr>
          </w:p>
        </w:tc>
        <w:tc>
          <w:tcPr>
            <w:tcW w:w="7919" w:type="dxa"/>
          </w:tcPr>
          <w:sdt>
            <w:sdtPr>
              <w:rPr>
                <w:rFonts w:ascii="Times New Roman" w:eastAsiaTheme="minorEastAsia" w:hAnsi="Times New Roman" w:cs="Times New Roman"/>
                <w:b/>
                <w:bCs/>
                <w:caps/>
                <w:color w:val="000000" w:themeColor="text1"/>
                <w:kern w:val="0"/>
                <w:sz w:val="24"/>
                <w:szCs w:val="24"/>
                <w:lang w:eastAsia="en-US"/>
              </w:rPr>
              <w:id w:val="1436861535"/>
            </w:sdtPr>
            <w:sdtEndPr>
              <w:rPr>
                <w:rFonts w:ascii="Arial" w:eastAsiaTheme="minorHAnsi" w:hAnsi="Arial" w:cs="Arial"/>
                <w:b w:val="0"/>
                <w:bCs w:val="0"/>
                <w:caps w:val="0"/>
                <w:color w:val="auto"/>
                <w:sz w:val="18"/>
                <w:szCs w:val="18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  <w:color w:val="000000" w:themeColor="text1"/>
                  </w:rPr>
                  <w:id w:val="68699791"/>
                </w:sdtPr>
                <w:sdtEndPr>
                  <w:rPr>
                    <w:rFonts w:ascii="Arial" w:eastAsiaTheme="minorHAnsi" w:hAnsi="Arial" w:cs="Arial"/>
                    <w:b w:val="0"/>
                    <w:bCs w:val="0"/>
                    <w:i/>
                    <w:caps w:val="0"/>
                    <w:sz w:val="18"/>
                    <w:szCs w:val="22"/>
                  </w:rPr>
                </w:sdtEndPr>
                <w:sdtContent>
                  <w:p w14:paraId="73116B2A" w14:textId="77777777" w:rsidR="002E52A3" w:rsidRPr="00B71B46" w:rsidRDefault="00E04D07" w:rsidP="00F45EDB">
                    <w:pPr>
                      <w:pStyle w:val="ResumeText"/>
                      <w:rPr>
                        <w:rFonts w:ascii="Arial" w:eastAsiaTheme="minorEastAsia" w:hAnsi="Arial" w:cs="Arial"/>
                        <w:b/>
                        <w:bCs/>
                        <w:caps/>
                        <w:color w:val="000000" w:themeColor="text1"/>
                      </w:rPr>
                    </w:pPr>
                    <w:r w:rsidRPr="00B71B46">
                      <w:rPr>
                        <w:rFonts w:ascii="Arial" w:hAnsi="Arial" w:cs="Arial"/>
                        <w:b/>
                        <w:color w:val="000000" w:themeColor="text1"/>
                      </w:rPr>
                      <w:t xml:space="preserve">Web </w:t>
                    </w:r>
                    <w:r w:rsidR="00E402B4" w:rsidRPr="00B71B46">
                      <w:rPr>
                        <w:rFonts w:ascii="Arial" w:hAnsi="Arial" w:cs="Arial"/>
                        <w:b/>
                        <w:color w:val="000000" w:themeColor="text1"/>
                      </w:rPr>
                      <w:t>Designer &amp;</w:t>
                    </w:r>
                    <w:r w:rsidRPr="00B71B46">
                      <w:rPr>
                        <w:rFonts w:ascii="Arial" w:hAnsi="Arial" w:cs="Arial"/>
                        <w:b/>
                        <w:color w:val="000000" w:themeColor="text1"/>
                      </w:rPr>
                      <w:t xml:space="preserve"> </w:t>
                    </w:r>
                    <w:r w:rsidR="00A61FCC" w:rsidRPr="00B71B46">
                      <w:rPr>
                        <w:rFonts w:ascii="Arial" w:hAnsi="Arial" w:cs="Arial"/>
                        <w:b/>
                        <w:color w:val="000000" w:themeColor="text1"/>
                      </w:rPr>
                      <w:t>Developer</w:t>
                    </w:r>
                    <w:r w:rsidR="00A61FCC" w:rsidRPr="00B71B46">
                      <w:rPr>
                        <w:rFonts w:ascii="Arial" w:hAnsi="Arial" w:cs="Arial"/>
                        <w:color w:val="000000" w:themeColor="text1"/>
                      </w:rPr>
                      <w:t xml:space="preserve"> (</w:t>
                    </w:r>
                    <w:r w:rsidR="00E402B4" w:rsidRPr="00B71B46">
                      <w:rPr>
                        <w:rFonts w:ascii="Arial" w:hAnsi="Arial" w:cs="Arial"/>
                        <w:i/>
                        <w:color w:val="000000" w:themeColor="text1"/>
                        <w:sz w:val="16"/>
                        <w:szCs w:val="16"/>
                      </w:rPr>
                      <w:t>2013 - 2014</w:t>
                    </w:r>
                    <w:r w:rsidR="00E402B4" w:rsidRPr="00B71B46">
                      <w:rPr>
                        <w:rFonts w:ascii="Arial" w:hAnsi="Arial" w:cs="Arial"/>
                        <w:color w:val="000000" w:themeColor="text1"/>
                      </w:rPr>
                      <w:t>)</w:t>
                    </w:r>
                  </w:p>
                  <w:p w14:paraId="7E491ACC" w14:textId="77777777" w:rsidR="00D36826" w:rsidRPr="002B3B8F" w:rsidRDefault="00D36826" w:rsidP="00E402B4">
                    <w:pPr>
                      <w:pStyle w:val="ResumeText"/>
                      <w:rPr>
                        <w:rFonts w:ascii="Arial" w:hAnsi="Arial" w:cs="Arial"/>
                        <w:i/>
                        <w:color w:val="000000" w:themeColor="text1"/>
                        <w:sz w:val="18"/>
                        <w:szCs w:val="22"/>
                      </w:rPr>
                    </w:pPr>
                    <w:r w:rsidRPr="002B3B8F">
                      <w:rPr>
                        <w:rFonts w:ascii="Arial" w:hAnsi="Arial" w:cs="Arial"/>
                        <w:i/>
                        <w:color w:val="000000" w:themeColor="text1"/>
                        <w:sz w:val="18"/>
                        <w:szCs w:val="22"/>
                      </w:rPr>
                      <w:t xml:space="preserve">Masia Institute </w:t>
                    </w:r>
                    <w:r w:rsidR="008F1B57" w:rsidRPr="002B3B8F">
                      <w:rPr>
                        <w:rFonts w:ascii="Arial" w:hAnsi="Arial" w:cs="Arial"/>
                        <w:i/>
                        <w:color w:val="000000" w:themeColor="text1"/>
                        <w:sz w:val="18"/>
                        <w:szCs w:val="22"/>
                      </w:rPr>
                      <w:t>– masia.pk</w:t>
                    </w:r>
                  </w:p>
                </w:sdtContent>
              </w:sdt>
              <w:p w14:paraId="5595FDB8" w14:textId="77777777" w:rsidR="00D36826" w:rsidRPr="002B3B8F" w:rsidRDefault="00D36826" w:rsidP="00D3682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2B3B8F">
                  <w:rPr>
                    <w:rFonts w:ascii="Arial" w:hAnsi="Arial" w:cs="Arial"/>
                    <w:sz w:val="20"/>
                    <w:szCs w:val="20"/>
                  </w:rPr>
                  <w:t xml:space="preserve">Responsible for working on a range of projects, designing and developing websites and interacting on a daily basis with graphic designers, back-end developers. Worked with a great team.  </w:t>
                </w:r>
              </w:p>
              <w:p w14:paraId="76334E30" w14:textId="77777777" w:rsidR="008F1B57" w:rsidRPr="002B3B8F" w:rsidRDefault="008F1B57" w:rsidP="00D36826">
                <w:pPr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294B792E" w14:textId="77777777" w:rsidR="008F1B57" w:rsidRPr="002B3B8F" w:rsidRDefault="008F1B57" w:rsidP="008F1B57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 w:rsidRPr="002B3B8F">
                  <w:rPr>
                    <w:rFonts w:ascii="Arial" w:hAnsi="Arial" w:cs="Arial"/>
                    <w:sz w:val="20"/>
                    <w:szCs w:val="20"/>
                  </w:rPr>
                  <w:t>Developing and maintaining the front end functionality of websites.</w:t>
                </w:r>
              </w:p>
              <w:p w14:paraId="4F74A95C" w14:textId="77777777" w:rsidR="008F1B57" w:rsidRPr="002B3B8F" w:rsidRDefault="008F1B57" w:rsidP="008F1B57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 w:rsidRPr="002B3B8F">
                  <w:rPr>
                    <w:rFonts w:ascii="Arial" w:hAnsi="Arial" w:cs="Arial"/>
                    <w:sz w:val="20"/>
                    <w:szCs w:val="20"/>
                  </w:rPr>
                  <w:t>Participating in discussions with clients to clarify what they want.</w:t>
                </w:r>
              </w:p>
              <w:p w14:paraId="49920B7C" w14:textId="77777777" w:rsidR="008F1B57" w:rsidRPr="002B3B8F" w:rsidRDefault="008F1B57" w:rsidP="008F1B57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 w:rsidRPr="002B3B8F">
                  <w:rPr>
                    <w:rFonts w:ascii="Arial" w:hAnsi="Arial" w:cs="Arial"/>
                    <w:sz w:val="20"/>
                    <w:szCs w:val="20"/>
                  </w:rPr>
                  <w:t>Writing cross-browser compliant XHTML, CSS &amp; JavaScript.</w:t>
                </w:r>
              </w:p>
              <w:p w14:paraId="02CF5E74" w14:textId="77777777" w:rsidR="008F1B57" w:rsidRPr="002B3B8F" w:rsidRDefault="008F1B57" w:rsidP="008F1B57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 w:rsidRPr="002B3B8F">
                  <w:rPr>
                    <w:rFonts w:ascii="Arial" w:hAnsi="Arial" w:cs="Arial"/>
                    <w:sz w:val="20"/>
                    <w:szCs w:val="20"/>
                  </w:rPr>
                  <w:t>Providing technical support to end users.</w:t>
                </w:r>
              </w:p>
              <w:p w14:paraId="686749C7" w14:textId="77777777" w:rsidR="008F1B57" w:rsidRPr="002B3B8F" w:rsidRDefault="008F1B57" w:rsidP="008F1B57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 w:rsidRPr="002B3B8F">
                  <w:rPr>
                    <w:rFonts w:ascii="Arial" w:hAnsi="Arial" w:cs="Arial"/>
                    <w:sz w:val="20"/>
                    <w:szCs w:val="20"/>
                  </w:rPr>
                  <w:t>Simultaneously managing several databases and reporting tools.</w:t>
                </w:r>
              </w:p>
              <w:p w14:paraId="5D8635A1" w14:textId="77777777" w:rsidR="008F1B57" w:rsidRPr="002B3B8F" w:rsidRDefault="008F1B57" w:rsidP="008F1B57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 w:rsidRPr="002B3B8F">
                  <w:rPr>
                    <w:rFonts w:ascii="Arial" w:hAnsi="Arial" w:cs="Arial"/>
                    <w:sz w:val="20"/>
                    <w:szCs w:val="20"/>
                  </w:rPr>
                  <w:t>Identifying and correcting software deficiencies.</w:t>
                </w:r>
              </w:p>
              <w:p w14:paraId="00C44645" w14:textId="77777777" w:rsidR="008F1B57" w:rsidRPr="002B3B8F" w:rsidRDefault="008F1B57" w:rsidP="008F1B57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 w:rsidRPr="002B3B8F">
                  <w:rPr>
                    <w:rFonts w:ascii="Arial" w:hAnsi="Arial" w:cs="Arial"/>
                    <w:sz w:val="20"/>
                    <w:szCs w:val="20"/>
                  </w:rPr>
                  <w:t>Devising SEO strategies based around specific keywords.</w:t>
                </w:r>
              </w:p>
              <w:p w14:paraId="04C8844F" w14:textId="77777777" w:rsidR="008F1B57" w:rsidRPr="00D36826" w:rsidRDefault="008F1B57" w:rsidP="00D36826">
                <w:pPr>
                  <w:rPr>
                    <w:rFonts w:ascii="Arial" w:hAnsi="Arial" w:cs="Arial"/>
                    <w:sz w:val="18"/>
                    <w:szCs w:val="18"/>
                  </w:rPr>
                </w:pPr>
              </w:p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000000" w:themeColor="text1"/>
                    <w:kern w:val="0"/>
                    <w:sz w:val="24"/>
                    <w:szCs w:val="24"/>
                    <w:lang w:eastAsia="en-US"/>
                    <w14:ligatures w14:val="none"/>
                  </w:rPr>
                  <w:id w:val="-660466275"/>
                </w:sdtPr>
                <w:sdtEndPr>
                  <w:rPr>
                    <w:rFonts w:ascii="Arial" w:eastAsiaTheme="minorHAnsi" w:hAnsi="Arial" w:cs="Arial"/>
                    <w:color w:val="auto"/>
                    <w:sz w:val="18"/>
                    <w:szCs w:val="18"/>
                  </w:rPr>
                </w:sdtEndPr>
                <w:sdtContent>
                  <w:p w14:paraId="1B8889DE" w14:textId="77777777" w:rsidR="008F1B57" w:rsidRPr="006C3FB7" w:rsidRDefault="008F1B57" w:rsidP="008F1B57">
                    <w:pPr>
                      <w:pStyle w:val="Heading2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Drupal Developer – Web DESIGNER (</w:t>
                    </w:r>
                    <w:r w:rsidRPr="00E402B4">
                      <w:rPr>
                        <w:b w:val="0"/>
                        <w:i/>
                        <w:color w:val="000000" w:themeColor="text1"/>
                        <w:sz w:val="16"/>
                        <w:szCs w:val="16"/>
                      </w:rPr>
                      <w:t>2014- 2016</w:t>
                    </w:r>
                    <w:r>
                      <w:rPr>
                        <w:color w:val="000000" w:themeColor="text1"/>
                      </w:rPr>
                      <w:t>)</w:t>
                    </w:r>
                  </w:p>
                  <w:p w14:paraId="601DCD57" w14:textId="77777777" w:rsidR="008F1B57" w:rsidRPr="002B3B8F" w:rsidRDefault="008F1B57" w:rsidP="008F1B57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2B3B8F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Drupak Software House - drupak.com</w:t>
                    </w:r>
                  </w:p>
                  <w:p w14:paraId="725B6C4A" w14:textId="77777777" w:rsidR="008F1B57" w:rsidRDefault="008F1B57" w:rsidP="008F1B57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385647C6" w14:textId="77777777" w:rsidR="008F1B57" w:rsidRPr="002B3B8F" w:rsidRDefault="008F1B57" w:rsidP="008F1B57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B3B8F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Drupak is proud member of the Drupal Association in Pakistan and listed on drupal.org. Worked there as part of a multi-disciplinary team, carrying out ad-hoc tasks as requested by the IT Manager. Had a specific brief to ensure the websites build for customer’s precisely matched their requirements using Drupal CMS and custom. </w:t>
                    </w:r>
                  </w:p>
                  <w:p w14:paraId="610C3831" w14:textId="77777777" w:rsidR="008F1B57" w:rsidRPr="002B3B8F" w:rsidRDefault="008F1B57" w:rsidP="008F1B57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  <w:p w14:paraId="2CD491A9" w14:textId="77777777" w:rsidR="008F1B57" w:rsidRPr="002B3B8F" w:rsidRDefault="008F1B57" w:rsidP="008F1B57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B3B8F">
                      <w:rPr>
                        <w:rFonts w:ascii="Arial" w:hAnsi="Arial" w:cs="Arial"/>
                        <w:sz w:val="20"/>
                        <w:szCs w:val="20"/>
                      </w:rPr>
                      <w:t>Wrote internal and external design specifications.</w:t>
                    </w:r>
                  </w:p>
                  <w:p w14:paraId="71E4BC69" w14:textId="77777777" w:rsidR="008F1B57" w:rsidRPr="002B3B8F" w:rsidRDefault="008F1B57" w:rsidP="008F1B57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B3B8F">
                      <w:rPr>
                        <w:rFonts w:ascii="Arial" w:hAnsi="Arial" w:cs="Arial"/>
                        <w:sz w:val="20"/>
                        <w:szCs w:val="20"/>
                      </w:rPr>
                      <w:t>Designing prototypes for apps and websites.</w:t>
                    </w:r>
                  </w:p>
                  <w:p w14:paraId="6F1CF4F0" w14:textId="77777777" w:rsidR="008F1B57" w:rsidRPr="002B3B8F" w:rsidRDefault="008F1B57" w:rsidP="008F1B57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B3B8F">
                      <w:rPr>
                        <w:rFonts w:ascii="Arial" w:hAnsi="Arial" w:cs="Arial"/>
                        <w:sz w:val="20"/>
                        <w:szCs w:val="20"/>
                      </w:rPr>
                      <w:t>Involved in creating a comparison site from scratch.</w:t>
                    </w:r>
                  </w:p>
                  <w:p w14:paraId="44ED9180" w14:textId="77777777" w:rsidR="008F1B57" w:rsidRPr="002B3B8F" w:rsidRDefault="008F1B57" w:rsidP="008F1B57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B3B8F">
                      <w:rPr>
                        <w:rFonts w:ascii="Arial" w:hAnsi="Arial" w:cs="Arial"/>
                        <w:sz w:val="20"/>
                        <w:szCs w:val="20"/>
                      </w:rPr>
                      <w:t>Creating logos, banners and buttons for websites.</w:t>
                    </w:r>
                  </w:p>
                  <w:p w14:paraId="68F3AE25" w14:textId="77777777" w:rsidR="008F1B57" w:rsidRPr="002B3B8F" w:rsidRDefault="008F1B57" w:rsidP="008F1B57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B3B8F">
                      <w:rPr>
                        <w:rFonts w:ascii="Arial" w:hAnsi="Arial" w:cs="Arial"/>
                        <w:sz w:val="20"/>
                        <w:szCs w:val="20"/>
                      </w:rPr>
                      <w:t>Helped end users to solve operating problems.</w:t>
                    </w:r>
                  </w:p>
                  <w:p w14:paraId="676CA8B1" w14:textId="77777777" w:rsidR="008F1B57" w:rsidRPr="002B3B8F" w:rsidRDefault="008F1B57" w:rsidP="008F1B57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B3B8F">
                      <w:rPr>
                        <w:rFonts w:ascii="Arial" w:hAnsi="Arial" w:cs="Arial"/>
                        <w:sz w:val="20"/>
                        <w:szCs w:val="20"/>
                      </w:rPr>
                      <w:t>Participated in brainstorming sessions to come up with ideas.</w:t>
                    </w:r>
                  </w:p>
                  <w:p w14:paraId="4E9073AE" w14:textId="77777777" w:rsidR="008F1B57" w:rsidRPr="002B3B8F" w:rsidRDefault="008F1B57" w:rsidP="008F1B57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B3B8F">
                      <w:rPr>
                        <w:rFonts w:ascii="Arial" w:hAnsi="Arial" w:cs="Arial"/>
                        <w:sz w:val="20"/>
                        <w:szCs w:val="20"/>
                      </w:rPr>
                      <w:t>Worked on multiple projects simultaneously to a high standard.</w:t>
                    </w:r>
                  </w:p>
                  <w:p w14:paraId="16B2AAD6" w14:textId="77777777" w:rsidR="00EF3A20" w:rsidRPr="002B3B8F" w:rsidRDefault="00EF3A20" w:rsidP="008F1B57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B3B8F">
                      <w:rPr>
                        <w:rFonts w:ascii="Arial" w:hAnsi="Arial" w:cs="Arial"/>
                        <w:sz w:val="20"/>
                        <w:szCs w:val="20"/>
                      </w:rPr>
                      <w:t>Involved in a project to develop a large online event management system website.</w:t>
                    </w:r>
                  </w:p>
                  <w:p w14:paraId="5F50984D" w14:textId="77777777" w:rsidR="00EF3A20" w:rsidRPr="002B3B8F" w:rsidRDefault="00EF3A20" w:rsidP="008F1B57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B3B8F">
                      <w:rPr>
                        <w:rFonts w:ascii="Arial" w:hAnsi="Arial" w:cs="Arial"/>
                        <w:sz w:val="20"/>
                        <w:szCs w:val="20"/>
                      </w:rPr>
                      <w:t>Addressed cross-browser compatibility issues.</w:t>
                    </w:r>
                  </w:p>
                  <w:p w14:paraId="31EFA388" w14:textId="77777777" w:rsidR="00EF3A20" w:rsidRPr="002B3B8F" w:rsidRDefault="00EF3A20" w:rsidP="008F1B57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B3B8F">
                      <w:rPr>
                        <w:rFonts w:ascii="Arial" w:hAnsi="Arial" w:cs="Arial"/>
                        <w:sz w:val="20"/>
                        <w:szCs w:val="20"/>
                      </w:rPr>
                      <w:t>Integrated websites with Facebook, Twitter, and YouTube.</w:t>
                    </w:r>
                  </w:p>
                  <w:p w14:paraId="51615EEA" w14:textId="77777777" w:rsidR="00EF3A20" w:rsidRPr="002B3B8F" w:rsidRDefault="00EF3A20" w:rsidP="008F1B57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B3B8F">
                      <w:rPr>
                        <w:rFonts w:ascii="Arial" w:hAnsi="Arial" w:cs="Arial"/>
                        <w:sz w:val="20"/>
                        <w:szCs w:val="20"/>
                      </w:rPr>
                      <w:t>Devising SEO strategies based around specific keywords</w:t>
                    </w:r>
                  </w:p>
                  <w:p w14:paraId="1F830DED" w14:textId="77777777" w:rsidR="00EF3A20" w:rsidRDefault="00627950" w:rsidP="00EF3A20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sdtContent>
              </w:sdt>
              <w:sdt>
                <w:sdtPr>
                  <w:rPr>
                    <w:rFonts w:ascii="Arial" w:eastAsiaTheme="minorHAnsi" w:hAnsi="Arial" w:cs="Arial"/>
                    <w:b w:val="0"/>
                    <w:bCs w:val="0"/>
                    <w:i/>
                    <w:caps w:val="0"/>
                    <w:color w:val="auto"/>
                    <w:kern w:val="0"/>
                    <w:sz w:val="16"/>
                    <w:szCs w:val="16"/>
                    <w:lang w:eastAsia="en-US"/>
                    <w14:ligatures w14:val="none"/>
                  </w:rPr>
                  <w:id w:val="-1208100"/>
                </w:sdtPr>
                <w:sdtEndPr>
                  <w:rPr>
                    <w:i w:val="0"/>
                    <w:sz w:val="18"/>
                    <w:szCs w:val="18"/>
                  </w:rPr>
                </w:sdtEndPr>
                <w:sdtContent>
                  <w:p w14:paraId="01BA0B8D" w14:textId="77777777" w:rsidR="00C87132" w:rsidRDefault="00C87132" w:rsidP="00C87132">
                    <w:pPr>
                      <w:pStyle w:val="Heading2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Web DESIGNER (</w:t>
                    </w:r>
                    <w:r w:rsidRPr="00E402B4">
                      <w:rPr>
                        <w:b w:val="0"/>
                        <w:i/>
                        <w:color w:val="000000" w:themeColor="text1"/>
                        <w:sz w:val="16"/>
                        <w:szCs w:val="16"/>
                      </w:rPr>
                      <w:t>201</w:t>
                    </w:r>
                    <w:r>
                      <w:rPr>
                        <w:b w:val="0"/>
                        <w:i/>
                        <w:color w:val="000000" w:themeColor="text1"/>
                        <w:sz w:val="16"/>
                        <w:szCs w:val="16"/>
                      </w:rPr>
                      <w:t>6</w:t>
                    </w:r>
                    <w:r w:rsidRPr="00E402B4">
                      <w:rPr>
                        <w:b w:val="0"/>
                        <w:i/>
                        <w:color w:val="000000" w:themeColor="text1"/>
                        <w:sz w:val="16"/>
                        <w:szCs w:val="16"/>
                      </w:rPr>
                      <w:t>- 2016</w:t>
                    </w:r>
                    <w:r>
                      <w:rPr>
                        <w:color w:val="000000" w:themeColor="text1"/>
                      </w:rPr>
                      <w:t>)</w:t>
                    </w:r>
                    <w:r w:rsidR="00CA3EDF">
                      <w:rPr>
                        <w:color w:val="000000" w:themeColor="text1"/>
                      </w:rPr>
                      <w:t xml:space="preserve"> Short term project base.</w:t>
                    </w:r>
                  </w:p>
                  <w:p w14:paraId="5959DA84" w14:textId="77777777" w:rsidR="00C87132" w:rsidRPr="002B3B8F" w:rsidRDefault="00C87132" w:rsidP="00C87132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2B3B8F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Mobolink (Pakistan Mobile Communication)</w:t>
                    </w:r>
                  </w:p>
                  <w:p w14:paraId="6720DFEE" w14:textId="77777777" w:rsidR="00C87132" w:rsidRDefault="00C87132" w:rsidP="00C87132">
                    <w:pPr>
                      <w:rPr>
                        <w:rFonts w:ascii="Arial" w:hAnsi="Arial" w:cs="Arial"/>
                      </w:rPr>
                    </w:pPr>
                  </w:p>
                  <w:p w14:paraId="733BA678" w14:textId="77777777" w:rsidR="00A61FCC" w:rsidRPr="00E6142C" w:rsidRDefault="00C87132" w:rsidP="00C87132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E6142C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Hired as temporary web designer in Pakistan largest mobile commination’s company. I had to do some website maintenance, updates, development of new sections of their new </w:t>
                    </w:r>
                    <w:r w:rsidRPr="00E6142C">
                      <w:rPr>
                        <w:rFonts w:ascii="Arial" w:hAnsi="Arial" w:cs="Arial"/>
                        <w:sz w:val="20"/>
                        <w:szCs w:val="20"/>
                      </w:rPr>
                      <w:lastRenderedPageBreak/>
                      <w:t>website. performed technical and creative functions in the management of a user-friendly and visually appealing.</w:t>
                    </w:r>
                  </w:p>
                  <w:p w14:paraId="526E30D8" w14:textId="77777777" w:rsidR="00C87132" w:rsidRDefault="00C87132" w:rsidP="00C87132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  <w:p w14:paraId="6854B3FF" w14:textId="527303B9" w:rsidR="00D26E7E" w:rsidRDefault="00D26E7E" w:rsidP="00D26E7E">
                    <w:pPr>
                      <w:pStyle w:val="Heading2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Web DESIGNER</w:t>
                    </w:r>
                    <w:r w:rsidR="007617BD">
                      <w:rPr>
                        <w:color w:val="000000" w:themeColor="text1"/>
                      </w:rPr>
                      <w:t>, Developer</w:t>
                    </w:r>
                    <w:r>
                      <w:rPr>
                        <w:color w:val="000000" w:themeColor="text1"/>
                      </w:rPr>
                      <w:t xml:space="preserve"> (</w:t>
                    </w:r>
                    <w:r>
                      <w:rPr>
                        <w:b w:val="0"/>
                        <w:i/>
                        <w:color w:val="000000" w:themeColor="text1"/>
                        <w:sz w:val="16"/>
                        <w:szCs w:val="16"/>
                      </w:rPr>
                      <w:t>2017 - feb</w:t>
                    </w:r>
                    <w:r>
                      <w:rPr>
                        <w:color w:val="000000" w:themeColor="text1"/>
                      </w:rPr>
                      <w:t xml:space="preserve">) </w:t>
                    </w:r>
                  </w:p>
                  <w:p w14:paraId="148A1C33" w14:textId="77777777" w:rsidR="00D26E7E" w:rsidRDefault="00D26E7E" w:rsidP="00D26E7E">
                    <w:pPr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C87132">
                      <w:rPr>
                        <w:rFonts w:ascii="Arial" w:hAnsi="Arial" w:cs="Arial"/>
                        <w:i/>
                        <w:sz w:val="18"/>
                      </w:rPr>
                      <w:t>Precise Tech Peshawar</w:t>
                    </w:r>
                  </w:p>
                  <w:p w14:paraId="11688CD9" w14:textId="77777777" w:rsidR="00D26E7E" w:rsidRDefault="00D26E7E" w:rsidP="00D26E7E">
                    <w:pPr>
                      <w:rPr>
                        <w:rFonts w:ascii="Arial" w:hAnsi="Arial" w:cs="Arial"/>
                        <w:i/>
                        <w:sz w:val="18"/>
                      </w:rPr>
                    </w:pPr>
                  </w:p>
                  <w:p w14:paraId="72F01CC6" w14:textId="4C00AE92" w:rsidR="00D26E7E" w:rsidRDefault="00D26E7E" w:rsidP="00D26E7E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Responsible for working on prototyping,</w:t>
                    </w:r>
                    <w:r w:rsidRPr="00CC10FE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designing and developing websites </w:t>
                    </w:r>
                    <w:r w:rsidR="007617BD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using </w:t>
                    </w:r>
                    <w:r w:rsidR="002A7F0D">
                      <w:rPr>
                        <w:rFonts w:ascii="Arial" w:hAnsi="Arial" w:cs="Arial"/>
                        <w:sz w:val="20"/>
                        <w:szCs w:val="20"/>
                      </w:rPr>
                      <w:t>Angular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, CSS3, Codeigniter</w:t>
                    </w:r>
                  </w:p>
                  <w:p w14:paraId="008CBDC3" w14:textId="77777777" w:rsidR="00D26E7E" w:rsidRPr="002B3B8F" w:rsidRDefault="00D26E7E" w:rsidP="00D26E7E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  <w:p w14:paraId="32588F9F" w14:textId="77777777" w:rsidR="00D26E7E" w:rsidRDefault="00D26E7E" w:rsidP="00D26E7E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CC10FE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Provide different services including project planning and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management.</w:t>
                    </w:r>
                  </w:p>
                  <w:p w14:paraId="0A8A9FEE" w14:textId="77777777" w:rsidR="00D26E7E" w:rsidRDefault="00D26E7E" w:rsidP="00D26E7E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Part of a talented team on web base app for Australian company.</w:t>
                    </w:r>
                  </w:p>
                  <w:p w14:paraId="03263249" w14:textId="77777777" w:rsidR="00D26E7E" w:rsidRDefault="00D26E7E" w:rsidP="00D26E7E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Guiding internees.</w:t>
                    </w:r>
                  </w:p>
                  <w:p w14:paraId="6B63DAEB" w14:textId="77777777" w:rsidR="00D26E7E" w:rsidRPr="002B3B8F" w:rsidRDefault="00D26E7E" w:rsidP="00D26E7E">
                    <w:pPr>
                      <w:pStyle w:val="ListParagraph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</w:p>
                  <w:p w14:paraId="70D25B00" w14:textId="77777777" w:rsidR="00D26E7E" w:rsidRDefault="00D26E7E" w:rsidP="00D26E7E">
                    <w:pPr>
                      <w:pStyle w:val="Heading2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 xml:space="preserve">Front-end Developer </w:t>
                    </w:r>
                    <w:r w:rsidR="00443C3E">
                      <w:rPr>
                        <w:color w:val="000000" w:themeColor="text1"/>
                      </w:rPr>
                      <w:t>(</w:t>
                    </w:r>
                    <w:r w:rsidR="00443C3E">
                      <w:rPr>
                        <w:b w:val="0"/>
                        <w:i/>
                        <w:color w:val="000000" w:themeColor="text1"/>
                        <w:sz w:val="16"/>
                        <w:szCs w:val="16"/>
                      </w:rPr>
                      <w:t>FEB 2017 - CURRENT</w:t>
                    </w:r>
                    <w:r w:rsidR="00443C3E">
                      <w:rPr>
                        <w:color w:val="000000" w:themeColor="text1"/>
                      </w:rPr>
                      <w:t>)</w:t>
                    </w:r>
                  </w:p>
                  <w:p w14:paraId="50F9FE45" w14:textId="2F22D78E" w:rsidR="00D26E7E" w:rsidRDefault="002A7F0D" w:rsidP="00D26E7E">
                    <w:pPr>
                      <w:rPr>
                        <w:rFonts w:ascii="Arial" w:hAnsi="Arial" w:cs="Arial"/>
                        <w:i/>
                        <w:sz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Icon Advertising LLC</w:t>
                    </w:r>
                  </w:p>
                  <w:p w14:paraId="219C6CDE" w14:textId="77777777" w:rsidR="00D26E7E" w:rsidRDefault="00D26E7E" w:rsidP="00D26E7E">
                    <w:pPr>
                      <w:rPr>
                        <w:rFonts w:ascii="Arial" w:hAnsi="Arial" w:cs="Arial"/>
                        <w:i/>
                        <w:sz w:val="18"/>
                      </w:rPr>
                    </w:pPr>
                  </w:p>
                  <w:p w14:paraId="09094549" w14:textId="5170791F" w:rsidR="002E52A3" w:rsidRPr="005A2D9E" w:rsidRDefault="00622E80" w:rsidP="002B3B8F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Currently I </w:t>
                    </w:r>
                    <w:r w:rsidR="00352A9D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am working for a </w:t>
                    </w:r>
                    <w:r w:rsidR="002A7F0D">
                      <w:rPr>
                        <w:rFonts w:ascii="Arial" w:hAnsi="Arial" w:cs="Arial"/>
                        <w:sz w:val="20"/>
                        <w:szCs w:val="20"/>
                      </w:rPr>
                      <w:t>IT</w:t>
                    </w:r>
                    <w:r w:rsidR="00352A9D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  <w:r w:rsidR="007E54BE">
                      <w:rPr>
                        <w:rFonts w:ascii="Arial" w:hAnsi="Arial" w:cs="Arial"/>
                        <w:sz w:val="20"/>
                        <w:szCs w:val="20"/>
                      </w:rPr>
                      <w:t>company</w:t>
                    </w:r>
                    <w:r w:rsidR="002A7F0D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  <w:r w:rsidR="00352A9D">
                      <w:rPr>
                        <w:rFonts w:ascii="Arial" w:hAnsi="Arial" w:cs="Arial"/>
                        <w:sz w:val="20"/>
                        <w:szCs w:val="20"/>
                      </w:rPr>
                      <w:t>in Dubai</w:t>
                    </w:r>
                    <w:r w:rsidR="00E752D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with a great team of </w:t>
                    </w:r>
                    <w:r w:rsidR="009669B4">
                      <w:rPr>
                        <w:rFonts w:ascii="Arial" w:hAnsi="Arial" w:cs="Arial"/>
                        <w:sz w:val="20"/>
                        <w:szCs w:val="20"/>
                      </w:rPr>
                      <w:t>developers</w:t>
                    </w:r>
                    <w:r w:rsidR="002A7F0D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and designers</w:t>
                    </w:r>
                    <w:r w:rsidR="00352A9D">
                      <w:rPr>
                        <w:rFonts w:ascii="Arial" w:hAnsi="Arial" w:cs="Arial"/>
                        <w:sz w:val="20"/>
                        <w:szCs w:val="20"/>
                      </w:rPr>
                      <w:t>.</w:t>
                    </w:r>
                    <w:r w:rsidR="009B568B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Responsible </w:t>
                    </w:r>
                    <w:r w:rsidR="00D15433">
                      <w:rPr>
                        <w:rFonts w:ascii="Arial" w:hAnsi="Arial" w:cs="Arial"/>
                        <w:sz w:val="20"/>
                        <w:szCs w:val="20"/>
                      </w:rPr>
                      <w:t>for all kind of front-end</w:t>
                    </w:r>
                    <w:r w:rsidR="002A7F0D">
                      <w:rPr>
                        <w:rFonts w:ascii="Arial" w:hAnsi="Arial" w:cs="Arial"/>
                        <w:sz w:val="20"/>
                        <w:szCs w:val="20"/>
                      </w:rPr>
                      <w:t>, backend, animations, social media</w:t>
                    </w:r>
                    <w:r w:rsidR="00D15433">
                      <w:rPr>
                        <w:rFonts w:ascii="Arial" w:hAnsi="Arial" w:cs="Arial"/>
                        <w:sz w:val="20"/>
                        <w:szCs w:val="20"/>
                      </w:rPr>
                      <w:t>.</w:t>
                    </w:r>
                    <w:r w:rsidR="000417A1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CA3A53" w:rsidRPr="006C3FB7" w14:paraId="39379A93" w14:textId="77777777" w:rsidTr="00C87132">
        <w:trPr>
          <w:trHeight w:val="2483"/>
        </w:trPr>
        <w:tc>
          <w:tcPr>
            <w:tcW w:w="1778" w:type="dxa"/>
          </w:tcPr>
          <w:p w14:paraId="6266D2F5" w14:textId="77777777" w:rsidR="002E52A3" w:rsidRPr="006C3FB7" w:rsidRDefault="00FD17F7" w:rsidP="00F45EDB">
            <w:pPr>
              <w:pStyle w:val="Heading1"/>
              <w:jc w:val="left"/>
              <w:rPr>
                <w:b/>
                <w:color w:val="000000" w:themeColor="text1"/>
              </w:rPr>
            </w:pPr>
            <w:r w:rsidRPr="006C3FB7">
              <w:rPr>
                <w:b/>
                <w:color w:val="000000" w:themeColor="text1"/>
              </w:rPr>
              <w:lastRenderedPageBreak/>
              <w:t>Education</w:t>
            </w:r>
            <w:r w:rsidR="00F45EDB">
              <w:rPr>
                <w:b/>
                <w:color w:val="000000" w:themeColor="text1"/>
              </w:rPr>
              <w:t>:</w:t>
            </w:r>
          </w:p>
        </w:tc>
        <w:tc>
          <w:tcPr>
            <w:tcW w:w="562" w:type="dxa"/>
          </w:tcPr>
          <w:p w14:paraId="1DB7FEA9" w14:textId="77777777" w:rsidR="002E52A3" w:rsidRPr="006C3FB7" w:rsidRDefault="002E52A3">
            <w:pPr>
              <w:rPr>
                <w:color w:val="000000" w:themeColor="text1"/>
              </w:rPr>
            </w:pPr>
          </w:p>
        </w:tc>
        <w:tc>
          <w:tcPr>
            <w:tcW w:w="791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  <w:kern w:val="0"/>
                <w:sz w:val="24"/>
                <w:szCs w:val="24"/>
                <w:lang w:eastAsia="en-US"/>
                <w14:ligatures w14:val="none"/>
              </w:rPr>
              <w:id w:val="-691765356"/>
            </w:sdtPr>
            <w:sdtEndPr>
              <w:rPr>
                <w:rFonts w:ascii="Times New Roman" w:hAnsi="Times New Roman" w:cs="Times New Roman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000000" w:themeColor="text1"/>
                    <w:kern w:val="0"/>
                    <w:sz w:val="24"/>
                    <w:szCs w:val="24"/>
                    <w:lang w:eastAsia="en-US"/>
                    <w14:ligatures w14:val="none"/>
                  </w:rPr>
                  <w:id w:val="-1975285015"/>
                </w:sdtPr>
                <w:sdtEndPr>
                  <w:rPr>
                    <w:rFonts w:ascii="Times New Roman" w:hAnsi="Times New Roman" w:cs="Times New Roman"/>
                  </w:rPr>
                </w:sdtEndPr>
                <w:sdtContent>
                  <w:p w14:paraId="36B16453" w14:textId="77777777" w:rsidR="00E6142C" w:rsidRDefault="00E6142C" w:rsidP="00C87132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000000" w:themeColor="text1"/>
                        <w14:ligatures w14:val="none"/>
                      </w:rPr>
                    </w:pPr>
                  </w:p>
                  <w:p w14:paraId="4E629034" w14:textId="77777777" w:rsidR="00543441" w:rsidRDefault="00E6142C" w:rsidP="00E6142C">
                    <w:pPr>
                      <w:pStyle w:val="Heading2"/>
                      <w:rPr>
                        <w:rFonts w:ascii="Arial" w:eastAsiaTheme="minorEastAsia" w:hAnsi="Arial" w:cs="Arial"/>
                        <w:bCs w:val="0"/>
                        <w:caps w:val="0"/>
                        <w:color w:val="000000" w:themeColor="text1"/>
                        <w14:ligatures w14:val="none"/>
                      </w:rPr>
                    </w:pPr>
                    <w:r>
                      <w:rPr>
                        <w:rFonts w:ascii="Arial" w:eastAsiaTheme="minorEastAsia" w:hAnsi="Arial" w:cs="Arial"/>
                        <w:bCs w:val="0"/>
                        <w:caps w:val="0"/>
                        <w:color w:val="000000" w:themeColor="text1"/>
                        <w14:ligatures w14:val="none"/>
                      </w:rPr>
                      <w:t xml:space="preserve">Bachelor </w:t>
                    </w:r>
                    <w:r w:rsidRPr="00E6142C">
                      <w:rPr>
                        <w:rFonts w:ascii="Arial" w:eastAsiaTheme="minorEastAsia" w:hAnsi="Arial" w:cs="Arial"/>
                        <w:b w:val="0"/>
                        <w:caps w:val="0"/>
                        <w:color w:val="000000" w:themeColor="text1"/>
                        <w14:ligatures w14:val="none"/>
                      </w:rPr>
                      <w:t>in</w:t>
                    </w:r>
                    <w:r>
                      <w:rPr>
                        <w:rFonts w:ascii="Arial" w:eastAsiaTheme="minorEastAsia" w:hAnsi="Arial" w:cs="Arial"/>
                        <w:bCs w:val="0"/>
                        <w:caps w:val="0"/>
                        <w:color w:val="000000" w:themeColor="text1"/>
                        <w14:ligatures w14:val="none"/>
                      </w:rPr>
                      <w:t xml:space="preserve"> Arts</w:t>
                    </w:r>
                    <w:r w:rsidR="00543441">
                      <w:rPr>
                        <w:rFonts w:ascii="Arial" w:eastAsiaTheme="minorEastAsia" w:hAnsi="Arial" w:cs="Arial"/>
                        <w:bCs w:val="0"/>
                        <w:caps w:val="0"/>
                        <w:color w:val="000000" w:themeColor="text1"/>
                        <w14:ligatures w14:val="none"/>
                      </w:rPr>
                      <w:t xml:space="preserve"> – 2014 – (Bachelor Degree)</w:t>
                    </w:r>
                  </w:p>
                  <w:p w14:paraId="364302BE" w14:textId="77777777" w:rsidR="00CA3EDF" w:rsidRPr="00543441" w:rsidRDefault="00CA3EDF" w:rsidP="00CA3EDF">
                    <w:pPr>
                      <w:rPr>
                        <w:lang w:eastAsia="ja-JP"/>
                      </w:rPr>
                    </w:pPr>
                    <w:r>
                      <w:rPr>
                        <w:lang w:eastAsia="ja-JP"/>
                      </w:rPr>
                      <w:t>Nowshera Degree College</w:t>
                    </w:r>
                  </w:p>
                  <w:p w14:paraId="43CD036C" w14:textId="77777777" w:rsidR="00E6142C" w:rsidRDefault="00E6142C" w:rsidP="00543441">
                    <w:pPr>
                      <w:pStyle w:val="Heading2"/>
                      <w:rPr>
                        <w:rFonts w:ascii="Arial" w:eastAsiaTheme="minorEastAsia" w:hAnsi="Arial" w:cs="Arial"/>
                        <w:bCs w:val="0"/>
                        <w:caps w:val="0"/>
                        <w:color w:val="000000" w:themeColor="text1"/>
                        <w14:ligatures w14:val="none"/>
                      </w:rPr>
                    </w:pPr>
                    <w:r w:rsidRPr="00543441">
                      <w:rPr>
                        <w:rFonts w:ascii="Arial" w:eastAsiaTheme="minorEastAsia" w:hAnsi="Arial" w:cs="Arial"/>
                        <w:b w:val="0"/>
                        <w:caps w:val="0"/>
                        <w:color w:val="000000" w:themeColor="text1"/>
                        <w14:ligatures w14:val="none"/>
                      </w:rPr>
                      <w:t>Abdul Wali Khan University Mardan, Pakistan</w:t>
                    </w:r>
                    <w:r>
                      <w:rPr>
                        <w:rFonts w:ascii="Arial" w:eastAsiaTheme="minorEastAsia" w:hAnsi="Arial" w:cs="Arial"/>
                        <w:bCs w:val="0"/>
                        <w:caps w:val="0"/>
                        <w:color w:val="000000" w:themeColor="text1"/>
                        <w14:ligatures w14:val="none"/>
                      </w:rPr>
                      <w:t xml:space="preserve">. </w:t>
                    </w:r>
                  </w:p>
                  <w:p w14:paraId="2B091C41" w14:textId="77777777" w:rsidR="00E6142C" w:rsidRDefault="00E6142C" w:rsidP="00E6142C">
                    <w:pPr>
                      <w:rPr>
                        <w:lang w:eastAsia="ja-JP"/>
                      </w:rPr>
                    </w:pPr>
                  </w:p>
                  <w:p w14:paraId="178DB12C" w14:textId="77777777" w:rsidR="00543441" w:rsidRDefault="00E6142C" w:rsidP="00543441">
                    <w:pPr>
                      <w:rPr>
                        <w:rFonts w:ascii="Arial" w:eastAsiaTheme="minorEastAsia" w:hAnsi="Arial" w:cs="Arial"/>
                        <w:b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</w:pPr>
                    <w:r w:rsidRPr="00E6142C">
                      <w:rPr>
                        <w:rFonts w:ascii="Arial" w:eastAsiaTheme="minorEastAsia" w:hAnsi="Arial" w:cs="Arial"/>
                        <w:b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  <w:t>F</w:t>
                    </w:r>
                    <w:r w:rsidR="00543441">
                      <w:rPr>
                        <w:rFonts w:ascii="Arial" w:eastAsiaTheme="minorEastAsia" w:hAnsi="Arial" w:cs="Arial"/>
                        <w:b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  <w:t xml:space="preserve">aculty </w:t>
                    </w:r>
                    <w:r w:rsidRPr="00E6142C">
                      <w:rPr>
                        <w:rFonts w:ascii="Arial" w:eastAsiaTheme="minorEastAsia" w:hAnsi="Arial" w:cs="Arial"/>
                        <w:b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  <w:t>A</w:t>
                    </w:r>
                    <w:r w:rsidR="00543441">
                      <w:rPr>
                        <w:rFonts w:ascii="Arial" w:eastAsiaTheme="minorEastAsia" w:hAnsi="Arial" w:cs="Arial"/>
                        <w:b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  <w:t>rts - 2012</w:t>
                    </w:r>
                    <w:r w:rsidRPr="00E6142C">
                      <w:rPr>
                        <w:rFonts w:ascii="Arial" w:eastAsiaTheme="minorEastAsia" w:hAnsi="Arial" w:cs="Arial"/>
                        <w:b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  <w:t xml:space="preserve"> </w:t>
                    </w:r>
                    <w:r w:rsidR="00543441">
                      <w:rPr>
                        <w:rFonts w:ascii="Arial" w:eastAsiaTheme="minorEastAsia" w:hAnsi="Arial" w:cs="Arial"/>
                        <w:b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  <w:t>– (Intermediate)</w:t>
                    </w:r>
                  </w:p>
                  <w:p w14:paraId="31D2AA5F" w14:textId="77777777" w:rsidR="00543441" w:rsidRPr="00543441" w:rsidRDefault="00543441" w:rsidP="00543441">
                    <w:pPr>
                      <w:rPr>
                        <w:rFonts w:ascii="Arial" w:eastAsiaTheme="minorEastAsia" w:hAnsi="Arial" w:cs="Arial"/>
                        <w:bCs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</w:pPr>
                    <w:r w:rsidRPr="00543441">
                      <w:rPr>
                        <w:rFonts w:ascii="Arial" w:eastAsiaTheme="minorEastAsia" w:hAnsi="Arial" w:cs="Arial"/>
                        <w:bCs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  <w:t>Govt. High School Nowshera - 2008</w:t>
                    </w:r>
                  </w:p>
                  <w:p w14:paraId="79DEB9A0" w14:textId="77777777" w:rsidR="00E6142C" w:rsidRPr="00543441" w:rsidRDefault="00E6142C" w:rsidP="00543441">
                    <w:pPr>
                      <w:rPr>
                        <w:rFonts w:ascii="Arial" w:eastAsiaTheme="minorEastAsia" w:hAnsi="Arial" w:cs="Arial"/>
                        <w:bCs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</w:pPr>
                    <w:r w:rsidRPr="00543441">
                      <w:rPr>
                        <w:rFonts w:ascii="Arial" w:eastAsiaTheme="minorEastAsia" w:hAnsi="Arial" w:cs="Arial"/>
                        <w:bCs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  <w:t>B</w:t>
                    </w:r>
                    <w:r w:rsidR="00543441" w:rsidRPr="00543441">
                      <w:rPr>
                        <w:rFonts w:ascii="Arial" w:eastAsiaTheme="minorEastAsia" w:hAnsi="Arial" w:cs="Arial"/>
                        <w:bCs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  <w:t xml:space="preserve">oard intermediate &amp; Secondary Education </w:t>
                    </w:r>
                    <w:r w:rsidRPr="00543441">
                      <w:rPr>
                        <w:rFonts w:ascii="Arial" w:eastAsiaTheme="minorEastAsia" w:hAnsi="Arial" w:cs="Arial"/>
                        <w:bCs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  <w:t xml:space="preserve">Mardan, Pakistan </w:t>
                    </w:r>
                  </w:p>
                  <w:p w14:paraId="70843B63" w14:textId="77777777" w:rsidR="00E6142C" w:rsidRPr="00543441" w:rsidRDefault="00E6142C" w:rsidP="00E6142C">
                    <w:pPr>
                      <w:rPr>
                        <w:rFonts w:ascii="Arial" w:eastAsiaTheme="minorEastAsia" w:hAnsi="Arial" w:cs="Arial"/>
                        <w:bCs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</w:pPr>
                  </w:p>
                  <w:p w14:paraId="1BE7465E" w14:textId="77777777" w:rsidR="00543441" w:rsidRDefault="00E6142C" w:rsidP="00543441">
                    <w:pPr>
                      <w:rPr>
                        <w:rFonts w:ascii="Arial" w:eastAsiaTheme="minorEastAsia" w:hAnsi="Arial" w:cs="Arial"/>
                        <w:b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Arial" w:eastAsiaTheme="minorEastAsia" w:hAnsi="Arial" w:cs="Arial"/>
                        <w:b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  <w:t>Secondary School Certificate</w:t>
                    </w:r>
                    <w:r w:rsidR="00543441">
                      <w:rPr>
                        <w:rFonts w:ascii="Arial" w:eastAsiaTheme="minorEastAsia" w:hAnsi="Arial" w:cs="Arial"/>
                        <w:b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  <w:t xml:space="preserve"> – 2008 - (Matric)</w:t>
                    </w:r>
                  </w:p>
                  <w:p w14:paraId="1283524D" w14:textId="77777777" w:rsidR="00543441" w:rsidRPr="00543441" w:rsidRDefault="00543441" w:rsidP="00543441">
                    <w:pPr>
                      <w:rPr>
                        <w:rFonts w:ascii="Arial" w:eastAsiaTheme="minorEastAsia" w:hAnsi="Arial" w:cs="Arial"/>
                        <w:bCs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</w:pPr>
                    <w:r w:rsidRPr="00543441">
                      <w:rPr>
                        <w:rFonts w:ascii="Arial" w:eastAsiaTheme="minorEastAsia" w:hAnsi="Arial" w:cs="Arial"/>
                        <w:bCs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  <w:t>Govt. High School Nowshera - 2008</w:t>
                    </w:r>
                  </w:p>
                  <w:p w14:paraId="52F918C2" w14:textId="77777777" w:rsidR="002E52A3" w:rsidRPr="00CA3EDF" w:rsidRDefault="00543441" w:rsidP="00CA3EDF">
                    <w:pPr>
                      <w:rPr>
                        <w:rFonts w:ascii="Arial" w:eastAsiaTheme="minorEastAsia" w:hAnsi="Arial" w:cs="Arial"/>
                        <w:bCs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</w:pPr>
                    <w:r w:rsidRPr="00543441">
                      <w:rPr>
                        <w:rFonts w:ascii="Arial" w:eastAsiaTheme="minorEastAsia" w:hAnsi="Arial" w:cs="Arial"/>
                        <w:bCs/>
                        <w:color w:val="000000" w:themeColor="text1"/>
                        <w:kern w:val="20"/>
                        <w:sz w:val="20"/>
                        <w:szCs w:val="20"/>
                        <w:lang w:eastAsia="ja-JP"/>
                      </w:rPr>
                      <w:t>Board intermediate &amp; Secondary Education Mardan, Pakistan</w:t>
                    </w:r>
                  </w:p>
                </w:sdtContent>
              </w:sdt>
            </w:sdtContent>
          </w:sdt>
        </w:tc>
      </w:tr>
    </w:tbl>
    <w:p w14:paraId="2531D9E9" w14:textId="77777777" w:rsidR="002E52A3" w:rsidRDefault="00F45EDB" w:rsidP="00F45EDB">
      <w:pPr>
        <w:rPr>
          <w:rFonts w:asciiTheme="majorHAnsi" w:eastAsiaTheme="majorEastAsia" w:hAnsiTheme="majorHAnsi" w:cstheme="majorBidi"/>
          <w:b/>
          <w:caps/>
          <w:color w:val="000000" w:themeColor="text1"/>
          <w:kern w:val="20"/>
          <w:sz w:val="21"/>
          <w:szCs w:val="20"/>
          <w:u w:val="single"/>
          <w:lang w:eastAsia="ja-JP"/>
        </w:rPr>
      </w:pPr>
      <w:r w:rsidRPr="00E71AEF">
        <w:rPr>
          <w:rFonts w:asciiTheme="majorHAnsi" w:eastAsiaTheme="majorEastAsia" w:hAnsiTheme="majorHAnsi" w:cstheme="majorBidi"/>
          <w:b/>
          <w:caps/>
          <w:color w:val="000000" w:themeColor="text1"/>
          <w:kern w:val="20"/>
          <w:sz w:val="21"/>
          <w:szCs w:val="20"/>
          <w:u w:val="single"/>
          <w:lang w:eastAsia="ja-JP"/>
        </w:rPr>
        <w:t>PERSONAL DETAILS:</w:t>
      </w:r>
    </w:p>
    <w:p w14:paraId="048197B0" w14:textId="77777777" w:rsidR="00CA3EDF" w:rsidRPr="00E71AEF" w:rsidRDefault="00CA3EDF" w:rsidP="00F45EDB">
      <w:pPr>
        <w:rPr>
          <w:rFonts w:asciiTheme="majorHAnsi" w:eastAsiaTheme="majorEastAsia" w:hAnsiTheme="majorHAnsi" w:cstheme="majorBidi"/>
          <w:b/>
          <w:caps/>
          <w:color w:val="000000" w:themeColor="text1"/>
          <w:kern w:val="20"/>
          <w:sz w:val="21"/>
          <w:szCs w:val="20"/>
          <w:u w:val="single"/>
          <w:lang w:eastAsia="ja-JP"/>
        </w:rPr>
      </w:pPr>
    </w:p>
    <w:p w14:paraId="7AA4FED2" w14:textId="77777777" w:rsidR="00F45EDB" w:rsidRDefault="005D658A" w:rsidP="00CA3EDF">
      <w:r>
        <w:t xml:space="preserve">Date of Birth </w:t>
      </w:r>
      <w:r>
        <w:tab/>
      </w:r>
      <w:r>
        <w:tab/>
      </w:r>
      <w:r>
        <w:tab/>
        <w:t>: 0</w:t>
      </w:r>
      <w:r w:rsidR="00CA3EDF">
        <w:t>5</w:t>
      </w:r>
      <w:r>
        <w:t>-</w:t>
      </w:r>
      <w:r w:rsidR="00CA3EDF">
        <w:t>Nov.</w:t>
      </w:r>
      <w:r>
        <w:t>-199</w:t>
      </w:r>
      <w:r w:rsidR="00CA3EDF">
        <w:t>3</w:t>
      </w:r>
    </w:p>
    <w:p w14:paraId="26D0ADDC" w14:textId="243D602E" w:rsidR="00CB114B" w:rsidRPr="00B71B46" w:rsidRDefault="00B71B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Passport No.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B114B" w:rsidRPr="00B71B46">
        <w:rPr>
          <w:rFonts w:ascii="Arial" w:hAnsi="Arial" w:cs="Arial"/>
        </w:rPr>
        <w:t>: JS9153081</w:t>
      </w:r>
    </w:p>
    <w:p w14:paraId="2EAA963B" w14:textId="77777777" w:rsidR="00CB114B" w:rsidRPr="00B71B46" w:rsidRDefault="00CB114B">
      <w:pPr>
        <w:rPr>
          <w:rFonts w:ascii="Arial" w:hAnsi="Arial" w:cs="Arial"/>
        </w:rPr>
      </w:pPr>
      <w:r w:rsidRPr="00B71B46">
        <w:rPr>
          <w:rFonts w:ascii="Arial" w:hAnsi="Arial" w:cs="Arial"/>
        </w:rPr>
        <w:t>Nationality</w:t>
      </w:r>
      <w:r w:rsidRPr="00B71B46">
        <w:rPr>
          <w:rFonts w:ascii="Arial" w:hAnsi="Arial" w:cs="Arial"/>
        </w:rPr>
        <w:tab/>
      </w:r>
      <w:r w:rsidRPr="00B71B46">
        <w:rPr>
          <w:rFonts w:ascii="Arial" w:hAnsi="Arial" w:cs="Arial"/>
        </w:rPr>
        <w:tab/>
      </w:r>
      <w:r w:rsidRPr="00B71B46">
        <w:rPr>
          <w:rFonts w:ascii="Arial" w:hAnsi="Arial" w:cs="Arial"/>
        </w:rPr>
        <w:tab/>
        <w:t>: Pakistani</w:t>
      </w:r>
    </w:p>
    <w:p w14:paraId="61522FF2" w14:textId="3E4595F0" w:rsidR="00CB114B" w:rsidRPr="00B71B46" w:rsidRDefault="00B71B46">
      <w:pPr>
        <w:rPr>
          <w:rFonts w:ascii="Arial" w:hAnsi="Arial" w:cs="Arial"/>
        </w:rPr>
      </w:pPr>
      <w:r>
        <w:rPr>
          <w:rFonts w:ascii="Arial" w:hAnsi="Arial" w:cs="Arial"/>
        </w:rPr>
        <w:t>Marital 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B114B" w:rsidRPr="00B71B46">
        <w:rPr>
          <w:rFonts w:ascii="Arial" w:hAnsi="Arial" w:cs="Arial"/>
        </w:rPr>
        <w:t>: Single</w:t>
      </w:r>
    </w:p>
    <w:p w14:paraId="290640F0" w14:textId="27AC9CA6" w:rsidR="00CB114B" w:rsidRPr="00B71B46" w:rsidRDefault="00B71B46" w:rsidP="004324CE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 xml:space="preserve">Residential Address </w:t>
      </w:r>
      <w:r>
        <w:rPr>
          <w:rFonts w:ascii="Arial" w:hAnsi="Arial" w:cs="Arial"/>
        </w:rPr>
        <w:tab/>
      </w:r>
      <w:r w:rsidR="00CB114B" w:rsidRPr="00B71B46">
        <w:rPr>
          <w:rFonts w:ascii="Arial" w:hAnsi="Arial" w:cs="Arial"/>
        </w:rPr>
        <w:t xml:space="preserve">: </w:t>
      </w:r>
      <w:r w:rsidR="004324CE" w:rsidRPr="00B71B46">
        <w:rPr>
          <w:rFonts w:ascii="Arial" w:hAnsi="Arial" w:cs="Arial"/>
        </w:rPr>
        <w:t>Near Al Fahidi Metro Station Bur Dubai, Dubai UAE</w:t>
      </w:r>
    </w:p>
    <w:p w14:paraId="6FF611D9" w14:textId="77777777" w:rsidR="005D658A" w:rsidRPr="00B71B46" w:rsidRDefault="005D658A" w:rsidP="00CB114B">
      <w:pPr>
        <w:ind w:left="2160" w:hanging="2160"/>
        <w:rPr>
          <w:rFonts w:ascii="Arial" w:hAnsi="Arial" w:cs="Arial"/>
        </w:rPr>
      </w:pPr>
    </w:p>
    <w:p w14:paraId="4E17A9CB" w14:textId="77777777" w:rsidR="005D658A" w:rsidRPr="00B71B46" w:rsidRDefault="005D658A" w:rsidP="00CB114B">
      <w:pPr>
        <w:ind w:left="2160" w:hanging="2160"/>
        <w:rPr>
          <w:rFonts w:ascii="Arial" w:hAnsi="Arial" w:cs="Arial"/>
        </w:rPr>
      </w:pPr>
      <w:r w:rsidRPr="00B71B46">
        <w:rPr>
          <w:rFonts w:ascii="Arial" w:hAnsi="Arial" w:cs="Arial"/>
        </w:rPr>
        <w:t xml:space="preserve">UAE Contact Number </w:t>
      </w:r>
      <w:r w:rsidRPr="00B71B46">
        <w:rPr>
          <w:rFonts w:ascii="Arial" w:hAnsi="Arial" w:cs="Arial"/>
        </w:rPr>
        <w:tab/>
        <w:t>: +971-5</w:t>
      </w:r>
      <w:r w:rsidR="004B086D" w:rsidRPr="00B71B46">
        <w:rPr>
          <w:rFonts w:ascii="Arial" w:hAnsi="Arial" w:cs="Arial"/>
        </w:rPr>
        <w:t>2</w:t>
      </w:r>
      <w:r w:rsidRPr="00B71B46">
        <w:rPr>
          <w:rFonts w:ascii="Arial" w:hAnsi="Arial" w:cs="Arial"/>
        </w:rPr>
        <w:t>-</w:t>
      </w:r>
      <w:r w:rsidR="004B086D" w:rsidRPr="00B71B46">
        <w:rPr>
          <w:rFonts w:ascii="Arial" w:hAnsi="Arial" w:cs="Arial"/>
        </w:rPr>
        <w:t>1692431</w:t>
      </w:r>
    </w:p>
    <w:p w14:paraId="7CD9A33D" w14:textId="77777777" w:rsidR="005D658A" w:rsidRPr="00B71B46" w:rsidRDefault="005D658A" w:rsidP="00CB114B">
      <w:pPr>
        <w:ind w:left="2160" w:hanging="2160"/>
        <w:rPr>
          <w:rFonts w:ascii="Arial" w:hAnsi="Arial" w:cs="Arial"/>
        </w:rPr>
      </w:pPr>
      <w:r w:rsidRPr="00B71B46">
        <w:rPr>
          <w:rFonts w:ascii="Arial" w:hAnsi="Arial" w:cs="Arial"/>
        </w:rPr>
        <w:t xml:space="preserve">Pakistan Contact Number </w:t>
      </w:r>
      <w:r w:rsidRPr="00B71B46">
        <w:rPr>
          <w:rFonts w:ascii="Arial" w:hAnsi="Arial" w:cs="Arial"/>
        </w:rPr>
        <w:tab/>
        <w:t>: +92-301-8010479</w:t>
      </w:r>
    </w:p>
    <w:p w14:paraId="44585AD7" w14:textId="77777777" w:rsidR="005D658A" w:rsidRPr="00B71B46" w:rsidRDefault="005D658A" w:rsidP="00CB114B">
      <w:pPr>
        <w:ind w:left="2160" w:hanging="2160"/>
        <w:rPr>
          <w:rFonts w:ascii="Arial" w:hAnsi="Arial" w:cs="Arial"/>
        </w:rPr>
      </w:pPr>
    </w:p>
    <w:p w14:paraId="0CA1B15E" w14:textId="77777777" w:rsidR="005D658A" w:rsidRPr="00B71B46" w:rsidRDefault="005D658A" w:rsidP="005D658A">
      <w:pPr>
        <w:ind w:left="2160" w:hanging="2160"/>
        <w:rPr>
          <w:rStyle w:val="Emphasis"/>
          <w:rFonts w:ascii="Arial" w:hAnsi="Arial" w:cs="Arial"/>
          <w:color w:val="0000FF"/>
        </w:rPr>
      </w:pPr>
      <w:r w:rsidRPr="00B71B46">
        <w:rPr>
          <w:rFonts w:ascii="Arial" w:hAnsi="Arial" w:cs="Arial"/>
        </w:rPr>
        <w:t xml:space="preserve">Email Address </w:t>
      </w:r>
      <w:r w:rsidRPr="00B71B46">
        <w:rPr>
          <w:rFonts w:ascii="Arial" w:hAnsi="Arial" w:cs="Arial"/>
        </w:rPr>
        <w:tab/>
      </w:r>
      <w:r w:rsidRPr="00B71B46">
        <w:rPr>
          <w:rFonts w:ascii="Arial" w:hAnsi="Arial" w:cs="Arial"/>
        </w:rPr>
        <w:tab/>
        <w:t xml:space="preserve">: </w:t>
      </w:r>
      <w:hyperlink r:id="rId12" w:history="1">
        <w:r w:rsidRPr="00B71B46">
          <w:rPr>
            <w:rStyle w:val="Hyperlink"/>
            <w:rFonts w:ascii="Arial" w:hAnsi="Arial" w:cs="Arial"/>
            <w:color w:val="0000FF"/>
          </w:rPr>
          <w:t>askamirrehman@gmail.com</w:t>
        </w:r>
      </w:hyperlink>
      <w:r w:rsidRPr="00B71B46">
        <w:rPr>
          <w:rStyle w:val="Emphasis"/>
          <w:rFonts w:ascii="Arial" w:hAnsi="Arial" w:cs="Arial"/>
          <w:color w:val="auto"/>
        </w:rPr>
        <w:t xml:space="preserve"> </w:t>
      </w:r>
    </w:p>
    <w:p w14:paraId="321E0CA9" w14:textId="77777777" w:rsidR="005D658A" w:rsidRPr="00B71B46" w:rsidRDefault="005D658A" w:rsidP="005D658A">
      <w:pPr>
        <w:ind w:left="2160" w:hanging="2160"/>
        <w:rPr>
          <w:rFonts w:ascii="Arial" w:hAnsi="Arial" w:cs="Arial"/>
        </w:rPr>
      </w:pPr>
      <w:r w:rsidRPr="00B71B46">
        <w:rPr>
          <w:rFonts w:ascii="Arial" w:hAnsi="Arial" w:cs="Arial"/>
        </w:rPr>
        <w:t xml:space="preserve">Portfolio </w:t>
      </w:r>
      <w:r w:rsidRPr="00B71B46">
        <w:rPr>
          <w:rFonts w:ascii="Arial" w:hAnsi="Arial" w:cs="Arial"/>
        </w:rPr>
        <w:tab/>
      </w:r>
      <w:r w:rsidRPr="00B71B46">
        <w:rPr>
          <w:rFonts w:ascii="Arial" w:hAnsi="Arial" w:cs="Arial"/>
        </w:rPr>
        <w:tab/>
        <w:t xml:space="preserve">: </w:t>
      </w:r>
      <w:hyperlink r:id="rId13" w:history="1">
        <w:r w:rsidRPr="00B71B46">
          <w:rPr>
            <w:rStyle w:val="Hyperlink"/>
            <w:rFonts w:ascii="Arial" w:hAnsi="Arial" w:cs="Arial"/>
            <w:color w:val="0000FF"/>
          </w:rPr>
          <w:t>www.amirrehman.com</w:t>
        </w:r>
      </w:hyperlink>
      <w:r w:rsidRPr="00B71B46">
        <w:rPr>
          <w:rFonts w:ascii="Arial" w:hAnsi="Arial" w:cs="Arial"/>
        </w:rPr>
        <w:t xml:space="preserve"> </w:t>
      </w:r>
    </w:p>
    <w:p w14:paraId="45D87AFF" w14:textId="77777777" w:rsidR="00CB114B" w:rsidRPr="00B71B46" w:rsidRDefault="00CB114B" w:rsidP="00CB114B">
      <w:pPr>
        <w:ind w:left="2160" w:hanging="2160"/>
        <w:rPr>
          <w:rFonts w:ascii="Arial" w:hAnsi="Arial" w:cs="Arial"/>
        </w:rPr>
      </w:pPr>
      <w:r w:rsidRPr="00B71B46">
        <w:rPr>
          <w:rFonts w:ascii="Arial" w:hAnsi="Arial" w:cs="Arial"/>
        </w:rPr>
        <w:t xml:space="preserve">Languages </w:t>
      </w:r>
      <w:r w:rsidRPr="00B71B46">
        <w:rPr>
          <w:rFonts w:ascii="Arial" w:hAnsi="Arial" w:cs="Arial"/>
        </w:rPr>
        <w:tab/>
      </w:r>
      <w:r w:rsidRPr="00B71B46">
        <w:rPr>
          <w:rFonts w:ascii="Arial" w:hAnsi="Arial" w:cs="Arial"/>
        </w:rPr>
        <w:tab/>
        <w:t xml:space="preserve">: English - Professional </w:t>
      </w:r>
    </w:p>
    <w:p w14:paraId="1CF36D0B" w14:textId="0ADBEDB4" w:rsidR="00CB114B" w:rsidRPr="00B71B46" w:rsidRDefault="00CB114B" w:rsidP="00CB114B">
      <w:pPr>
        <w:ind w:left="2160" w:hanging="2160"/>
        <w:rPr>
          <w:rFonts w:ascii="Arial" w:hAnsi="Arial" w:cs="Arial"/>
        </w:rPr>
      </w:pPr>
      <w:r w:rsidRPr="00B71B46">
        <w:rPr>
          <w:rFonts w:ascii="Arial" w:hAnsi="Arial" w:cs="Arial"/>
        </w:rPr>
        <w:t xml:space="preserve">                  </w:t>
      </w:r>
      <w:r w:rsidR="00B71B46">
        <w:rPr>
          <w:rFonts w:ascii="Arial" w:hAnsi="Arial" w:cs="Arial"/>
        </w:rPr>
        <w:t xml:space="preserve">                           </w:t>
      </w:r>
      <w:r w:rsidRPr="00B71B46">
        <w:rPr>
          <w:rFonts w:ascii="Arial" w:hAnsi="Arial" w:cs="Arial"/>
        </w:rPr>
        <w:t xml:space="preserve">Arabic - Beginner </w:t>
      </w:r>
    </w:p>
    <w:p w14:paraId="41AB01C2" w14:textId="148EDE45" w:rsidR="00CB114B" w:rsidRPr="00B71B46" w:rsidRDefault="00CB114B" w:rsidP="00CB114B">
      <w:pPr>
        <w:ind w:left="2160" w:hanging="2160"/>
        <w:rPr>
          <w:rFonts w:ascii="Arial" w:hAnsi="Arial" w:cs="Arial"/>
        </w:rPr>
      </w:pPr>
      <w:r w:rsidRPr="00B71B46">
        <w:rPr>
          <w:rFonts w:ascii="Arial" w:hAnsi="Arial" w:cs="Arial"/>
        </w:rPr>
        <w:t xml:space="preserve">                  </w:t>
      </w:r>
      <w:r w:rsidR="00B71B46">
        <w:rPr>
          <w:rFonts w:ascii="Arial" w:hAnsi="Arial" w:cs="Arial"/>
        </w:rPr>
        <w:t xml:space="preserve">                           </w:t>
      </w:r>
      <w:r w:rsidRPr="00B71B46">
        <w:rPr>
          <w:rFonts w:ascii="Arial" w:hAnsi="Arial" w:cs="Arial"/>
        </w:rPr>
        <w:t xml:space="preserve">Urdu - Native  </w:t>
      </w:r>
    </w:p>
    <w:p w14:paraId="586F433F" w14:textId="2DEE76FB" w:rsidR="00CB114B" w:rsidRPr="00B71B46" w:rsidRDefault="00CB114B" w:rsidP="00CB114B">
      <w:pPr>
        <w:ind w:left="2160" w:hanging="2160"/>
        <w:rPr>
          <w:rFonts w:ascii="Arial" w:hAnsi="Arial" w:cs="Arial"/>
        </w:rPr>
      </w:pPr>
      <w:r w:rsidRPr="00B71B46">
        <w:rPr>
          <w:rFonts w:ascii="Arial" w:hAnsi="Arial" w:cs="Arial"/>
        </w:rPr>
        <w:t xml:space="preserve">                  </w:t>
      </w:r>
      <w:r w:rsidR="00B71B46">
        <w:rPr>
          <w:rFonts w:ascii="Arial" w:hAnsi="Arial" w:cs="Arial"/>
        </w:rPr>
        <w:t xml:space="preserve">                           </w:t>
      </w:r>
      <w:r w:rsidRPr="00B71B46">
        <w:rPr>
          <w:rFonts w:ascii="Arial" w:hAnsi="Arial" w:cs="Arial"/>
        </w:rPr>
        <w:t>Hindi - Professional</w:t>
      </w:r>
    </w:p>
    <w:p w14:paraId="3F73A493" w14:textId="77777777" w:rsidR="00CB114B" w:rsidRDefault="00CB114B" w:rsidP="00CB114B">
      <w:pPr>
        <w:ind w:left="2160" w:hanging="2160"/>
      </w:pPr>
    </w:p>
    <w:p w14:paraId="527D6954" w14:textId="77777777" w:rsidR="00CB114B" w:rsidRDefault="00CB114B" w:rsidP="00CB114B">
      <w:pPr>
        <w:ind w:left="2160" w:hanging="2160"/>
      </w:pPr>
    </w:p>
    <w:sectPr w:rsidR="00CB114B">
      <w:footerReference w:type="default" r:id="rId14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51F4A" w14:textId="77777777" w:rsidR="00627950" w:rsidRDefault="00627950">
      <w:r>
        <w:separator/>
      </w:r>
    </w:p>
  </w:endnote>
  <w:endnote w:type="continuationSeparator" w:id="0">
    <w:p w14:paraId="1A46CF8E" w14:textId="77777777" w:rsidR="00627950" w:rsidRDefault="00627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23BDD" w14:textId="77777777" w:rsidR="002E52A3" w:rsidRDefault="00FD17F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94B7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38498" w14:textId="77777777" w:rsidR="00627950" w:rsidRDefault="00627950">
      <w:r>
        <w:separator/>
      </w:r>
    </w:p>
  </w:footnote>
  <w:footnote w:type="continuationSeparator" w:id="0">
    <w:p w14:paraId="35A98501" w14:textId="77777777" w:rsidR="00627950" w:rsidRDefault="00627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" o:bullet="t">
        <v:imagedata r:id="rId1" o:title="Word Work File L_1546533955"/>
      </v:shape>
    </w:pict>
  </w:numPicBullet>
  <w:abstractNum w:abstractNumId="0" w15:restartNumberingAfterBreak="0">
    <w:nsid w:val="08623E1E"/>
    <w:multiLevelType w:val="hybridMultilevel"/>
    <w:tmpl w:val="965EF9E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0FA06E3"/>
    <w:multiLevelType w:val="hybridMultilevel"/>
    <w:tmpl w:val="6EF63E7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505F43"/>
    <w:multiLevelType w:val="hybridMultilevel"/>
    <w:tmpl w:val="D5B64734"/>
    <w:lvl w:ilvl="0" w:tplc="CA0CA9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7786F"/>
    <w:multiLevelType w:val="hybridMultilevel"/>
    <w:tmpl w:val="27B21A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0306F"/>
    <w:multiLevelType w:val="hybridMultilevel"/>
    <w:tmpl w:val="880A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55272"/>
    <w:multiLevelType w:val="hybridMultilevel"/>
    <w:tmpl w:val="3ABA7530"/>
    <w:lvl w:ilvl="0" w:tplc="D842FF88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E6BB6"/>
    <w:multiLevelType w:val="hybridMultilevel"/>
    <w:tmpl w:val="27B21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1479A"/>
    <w:multiLevelType w:val="hybridMultilevel"/>
    <w:tmpl w:val="28CE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D37C7"/>
    <w:multiLevelType w:val="hybridMultilevel"/>
    <w:tmpl w:val="082498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96A7B"/>
    <w:multiLevelType w:val="hybridMultilevel"/>
    <w:tmpl w:val="0B0A0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0318E"/>
    <w:multiLevelType w:val="hybridMultilevel"/>
    <w:tmpl w:val="7D3E12AA"/>
    <w:lvl w:ilvl="0" w:tplc="D842FF88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10"/>
  </w:num>
  <w:num w:numId="8">
    <w:abstractNumId w:val="9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0B7"/>
    <w:rsid w:val="00036CD8"/>
    <w:rsid w:val="000417A1"/>
    <w:rsid w:val="00047754"/>
    <w:rsid w:val="00051161"/>
    <w:rsid w:val="00054AAD"/>
    <w:rsid w:val="00067260"/>
    <w:rsid w:val="000910B7"/>
    <w:rsid w:val="000979E1"/>
    <w:rsid w:val="00153839"/>
    <w:rsid w:val="00167427"/>
    <w:rsid w:val="001C52C6"/>
    <w:rsid w:val="0023365F"/>
    <w:rsid w:val="00244E61"/>
    <w:rsid w:val="002A035A"/>
    <w:rsid w:val="002A037E"/>
    <w:rsid w:val="002A7F0D"/>
    <w:rsid w:val="002B3B8F"/>
    <w:rsid w:val="002B47AD"/>
    <w:rsid w:val="002C4AD6"/>
    <w:rsid w:val="002E52A3"/>
    <w:rsid w:val="00307D72"/>
    <w:rsid w:val="0031706F"/>
    <w:rsid w:val="00345D0C"/>
    <w:rsid w:val="00352A9D"/>
    <w:rsid w:val="00367B00"/>
    <w:rsid w:val="00380E48"/>
    <w:rsid w:val="003B5BBB"/>
    <w:rsid w:val="003C3BE9"/>
    <w:rsid w:val="003E41B1"/>
    <w:rsid w:val="003E6313"/>
    <w:rsid w:val="003E76C9"/>
    <w:rsid w:val="003F5529"/>
    <w:rsid w:val="0041456E"/>
    <w:rsid w:val="004324CE"/>
    <w:rsid w:val="0043586B"/>
    <w:rsid w:val="00443C3E"/>
    <w:rsid w:val="004758F4"/>
    <w:rsid w:val="004B086D"/>
    <w:rsid w:val="00522D7D"/>
    <w:rsid w:val="00543441"/>
    <w:rsid w:val="005659F6"/>
    <w:rsid w:val="00582C94"/>
    <w:rsid w:val="0058504E"/>
    <w:rsid w:val="005A2D9E"/>
    <w:rsid w:val="005D658A"/>
    <w:rsid w:val="005F352F"/>
    <w:rsid w:val="00612981"/>
    <w:rsid w:val="00622E80"/>
    <w:rsid w:val="00627950"/>
    <w:rsid w:val="00631F23"/>
    <w:rsid w:val="00661DF3"/>
    <w:rsid w:val="006725A1"/>
    <w:rsid w:val="006861F3"/>
    <w:rsid w:val="006C3FB7"/>
    <w:rsid w:val="007342E6"/>
    <w:rsid w:val="00734DBE"/>
    <w:rsid w:val="007617BD"/>
    <w:rsid w:val="00770FED"/>
    <w:rsid w:val="00791524"/>
    <w:rsid w:val="0079377E"/>
    <w:rsid w:val="007E54BE"/>
    <w:rsid w:val="00800CA6"/>
    <w:rsid w:val="00840358"/>
    <w:rsid w:val="00846E5A"/>
    <w:rsid w:val="00881AC5"/>
    <w:rsid w:val="008C6AFC"/>
    <w:rsid w:val="008F1B57"/>
    <w:rsid w:val="00900401"/>
    <w:rsid w:val="00907B3A"/>
    <w:rsid w:val="00910392"/>
    <w:rsid w:val="00925189"/>
    <w:rsid w:val="00925C16"/>
    <w:rsid w:val="009669B4"/>
    <w:rsid w:val="009734A0"/>
    <w:rsid w:val="00982167"/>
    <w:rsid w:val="00992E50"/>
    <w:rsid w:val="00995BC1"/>
    <w:rsid w:val="009B568B"/>
    <w:rsid w:val="009C019D"/>
    <w:rsid w:val="00A17676"/>
    <w:rsid w:val="00A22B73"/>
    <w:rsid w:val="00A2757B"/>
    <w:rsid w:val="00A61FCC"/>
    <w:rsid w:val="00A67C26"/>
    <w:rsid w:val="00A7367C"/>
    <w:rsid w:val="00A76342"/>
    <w:rsid w:val="00A82857"/>
    <w:rsid w:val="00AE0938"/>
    <w:rsid w:val="00AF31E9"/>
    <w:rsid w:val="00B22C0D"/>
    <w:rsid w:val="00B50BF4"/>
    <w:rsid w:val="00B56BBD"/>
    <w:rsid w:val="00B62836"/>
    <w:rsid w:val="00B71B46"/>
    <w:rsid w:val="00B77363"/>
    <w:rsid w:val="00B83839"/>
    <w:rsid w:val="00C56D97"/>
    <w:rsid w:val="00C64CEA"/>
    <w:rsid w:val="00C86925"/>
    <w:rsid w:val="00C87132"/>
    <w:rsid w:val="00CA3A53"/>
    <w:rsid w:val="00CA3EDF"/>
    <w:rsid w:val="00CA5BB8"/>
    <w:rsid w:val="00CB114B"/>
    <w:rsid w:val="00CC10FE"/>
    <w:rsid w:val="00CC38ED"/>
    <w:rsid w:val="00CD628C"/>
    <w:rsid w:val="00CD6D64"/>
    <w:rsid w:val="00CE5055"/>
    <w:rsid w:val="00D15433"/>
    <w:rsid w:val="00D26E7E"/>
    <w:rsid w:val="00D36826"/>
    <w:rsid w:val="00D40F84"/>
    <w:rsid w:val="00D4159B"/>
    <w:rsid w:val="00D50330"/>
    <w:rsid w:val="00D639C5"/>
    <w:rsid w:val="00D67B5C"/>
    <w:rsid w:val="00D8199D"/>
    <w:rsid w:val="00D851C7"/>
    <w:rsid w:val="00DA5E6B"/>
    <w:rsid w:val="00DA6407"/>
    <w:rsid w:val="00DE2CBF"/>
    <w:rsid w:val="00DF64B9"/>
    <w:rsid w:val="00E04D07"/>
    <w:rsid w:val="00E1773E"/>
    <w:rsid w:val="00E3738A"/>
    <w:rsid w:val="00E402B4"/>
    <w:rsid w:val="00E6142C"/>
    <w:rsid w:val="00E70CE0"/>
    <w:rsid w:val="00E71AEF"/>
    <w:rsid w:val="00E747D1"/>
    <w:rsid w:val="00E752DA"/>
    <w:rsid w:val="00E85AF7"/>
    <w:rsid w:val="00EA6731"/>
    <w:rsid w:val="00EF3A20"/>
    <w:rsid w:val="00F45EDB"/>
    <w:rsid w:val="00F901B0"/>
    <w:rsid w:val="00F94B72"/>
    <w:rsid w:val="00FB0621"/>
    <w:rsid w:val="00FB5ECA"/>
    <w:rsid w:val="00FD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5B9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BF4"/>
    <w:pPr>
      <w:spacing w:before="0" w:after="0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spacing w:before="40" w:after="16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kern w:val="20"/>
      <w:sz w:val="21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line="288" w:lineRule="auto"/>
      <w:outlineLvl w:val="2"/>
    </w:pPr>
    <w:rPr>
      <w:rFonts w:asciiTheme="majorHAnsi" w:eastAsiaTheme="majorEastAsia" w:hAnsiTheme="majorHAnsi" w:cstheme="majorBidi"/>
      <w:b/>
      <w:bCs/>
      <w:color w:val="7E97AD" w:themeColor="accent1"/>
      <w:kern w:val="20"/>
      <w:sz w:val="20"/>
      <w:szCs w:val="20"/>
      <w:lang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line="288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  <w:sz w:val="20"/>
      <w:szCs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before="40"/>
    </w:pPr>
    <w:rPr>
      <w:rFonts w:asciiTheme="minorHAnsi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before="40"/>
      <w:ind w:left="-360" w:right="-360"/>
    </w:pPr>
    <w:rPr>
      <w:rFonts w:asciiTheme="minorHAnsi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rFonts w:asciiTheme="minorHAnsi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 w:line="288" w:lineRule="auto"/>
    </w:pPr>
    <w:rPr>
      <w:rFonts w:asciiTheme="majorHAnsi" w:eastAsiaTheme="majorEastAsia" w:hAnsiTheme="majorHAnsi" w:cstheme="majorBidi"/>
      <w:caps/>
      <w:color w:val="7E97AD" w:themeColor="accent1"/>
      <w:kern w:val="20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before="40" w:after="40" w:line="288" w:lineRule="auto"/>
    </w:pPr>
    <w:rPr>
      <w:rFonts w:asciiTheme="minorHAnsi" w:hAnsiTheme="minorHAnsi" w:cstheme="minorBidi"/>
      <w:b/>
      <w:bCs/>
      <w:color w:val="595959" w:themeColor="text1" w:themeTint="A6"/>
      <w:kern w:val="20"/>
      <w:sz w:val="20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 w:after="160" w:line="288" w:lineRule="auto"/>
    </w:pPr>
    <w:rPr>
      <w:rFonts w:asciiTheme="minorHAnsi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/>
    </w:pPr>
    <w:rPr>
      <w:rFonts w:asciiTheme="minorHAnsi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before="40" w:after="480" w:line="288" w:lineRule="auto"/>
    </w:pPr>
    <w:rPr>
      <w:rFonts w:asciiTheme="minorHAnsi" w:hAnsiTheme="minorHAnsi" w:cstheme="minorBidi"/>
      <w:b/>
      <w:bCs/>
      <w:color w:val="595959" w:themeColor="text1" w:themeTint="A6"/>
      <w:kern w:val="20"/>
      <w:sz w:val="20"/>
      <w:szCs w:val="20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before="40"/>
      <w:jc w:val="right"/>
    </w:pPr>
    <w:rPr>
      <w:rFonts w:asciiTheme="minorHAnsi" w:hAnsiTheme="minorHAnsi" w:cstheme="minorBidi"/>
      <w:color w:val="595959" w:themeColor="text1" w:themeTint="A6"/>
      <w:kern w:val="20"/>
      <w:sz w:val="18"/>
      <w:szCs w:val="20"/>
      <w:lang w:eastAsia="ja-JP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 w:after="16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0910B7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7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77E"/>
    <w:rPr>
      <w:rFonts w:ascii="Segoe UI" w:hAnsi="Segoe UI" w:cs="Segoe UI"/>
      <w:kern w:val="20"/>
      <w:sz w:val="18"/>
      <w:szCs w:val="18"/>
    </w:rPr>
  </w:style>
  <w:style w:type="paragraph" w:customStyle="1" w:styleId="ng-binding">
    <w:name w:val="ng-binding"/>
    <w:basedOn w:val="Normal"/>
    <w:rsid w:val="00A61FC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D658A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330"/>
    <w:rPr>
      <w:color w:val="969696" w:themeColor="followedHyperlink"/>
      <w:u w:val="single"/>
    </w:rPr>
  </w:style>
  <w:style w:type="character" w:customStyle="1" w:styleId="m-6625369593987570265gmail-m-1517758459788871254gmail-title">
    <w:name w:val="m_-6625369593987570265gmail-m_-1517758459788871254gmail-title"/>
    <w:basedOn w:val="DefaultParagraphFont"/>
    <w:rsid w:val="00FB0621"/>
  </w:style>
  <w:style w:type="paragraph" w:styleId="NormalWeb">
    <w:name w:val="Normal (Web)"/>
    <w:basedOn w:val="Normal"/>
    <w:uiPriority w:val="99"/>
    <w:semiHidden/>
    <w:unhideWhenUsed/>
    <w:rsid w:val="00A17676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amirrehman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skamirrehman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mirrehman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skamirrehman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Templates\1033\TimelessResume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Muhalllah Afzal Abad Nowshera Kalan KPK Pakistan</CompanyAddress>
  <CompanyPhone>Phone: 0552191737</CompanyPhone>
  <CompanyFax/>
  <CompanyEmail>Email: askamirrehman@gmail.com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Office\Templates\1033\TimelessResume.dotx</Template>
  <TotalTime>40</TotalTime>
  <Pages>3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Adil</dc:creator>
  <cp:keywords>www.onlinepcteacher.blogspot.com</cp:keywords>
  <cp:lastModifiedBy>Amir Rehman</cp:lastModifiedBy>
  <cp:revision>23</cp:revision>
  <cp:lastPrinted>2014-10-29T09:47:00Z</cp:lastPrinted>
  <dcterms:created xsi:type="dcterms:W3CDTF">2017-02-22T05:10:00Z</dcterms:created>
  <dcterms:modified xsi:type="dcterms:W3CDTF">2018-02-14T12:17:00Z</dcterms:modified>
  <cp:category>Nowshera, 24100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